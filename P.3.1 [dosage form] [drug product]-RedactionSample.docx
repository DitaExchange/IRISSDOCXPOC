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IrissDocxPoc"/>
        <w:tag w:val="576250433"/>
        <w:id w:val="576250433"/>
        <w:placeholder>
          <w:docPart w:val="8B739D0EB67E4AD3AC371801ED005545"/>
        </w:placeholder>
      </w:sdtPr>
      <w:sdtEndPr>
        <w:rPr>
          <w:rStyle w:val="Unhide"/>
          <w:rFonts w:ascii="Arial" w:hAnsi="Arial"/>
          <w:sz w:val="22"/>
          <w:lang w:eastAsia="en-US"/>
        </w:rPr>
      </w:sdtEndPr>
      <w:sdtContent>
        <w:p w:rsidR="002968B3" w:rsidRPr="00245791" w:rsidRDefault="002968B3">
          <w:r w:rsidRPr="00245791">
            <w:t>Redact</w:t>
          </w:r>
          <w:bookmarkStart w:id="0" w:name="_GoBack"/>
          <w:bookmarkEnd w:id="0"/>
          <w:r w:rsidRPr="00245791">
            <w:t>ion Example</w:t>
          </w:r>
        </w:p>
        <w:p w:rsidR="002968B3" w:rsidRPr="00245791" w:rsidRDefault="002968B3"/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142"/>
            <w:gridCol w:w="3222"/>
            <w:gridCol w:w="1861"/>
            <w:gridCol w:w="1836"/>
          </w:tblGrid>
          <w:tr w:rsidR="00A653D5" w:rsidRPr="00245791" w:rsidTr="00D81CCE">
            <w:trPr>
              <w:cantSplit/>
              <w:tblHeader/>
            </w:trPr>
            <w:tc>
              <w:tcPr>
                <w:tcW w:w="1182" w:type="pct"/>
                <w:shd w:val="clear" w:color="auto" w:fill="BFBFBF"/>
              </w:tcPr>
              <w:p w:rsidR="00A653D5" w:rsidRPr="00245791" w:rsidRDefault="00A653D5" w:rsidP="00D81CCE">
                <w:pPr>
                  <w:pStyle w:val="Table"/>
                  <w:rPr>
                    <w:rStyle w:val="Strong"/>
                    <w:b w:val="0"/>
                    <w:bCs w:val="0"/>
                  </w:rPr>
                </w:pPr>
                <w:r w:rsidRPr="00245791">
                  <w:rPr>
                    <w:rStyle w:val="Strong"/>
                    <w:b w:val="0"/>
                    <w:bCs w:val="0"/>
                  </w:rPr>
                  <w:t>Manufacturer(s)</w:t>
                </w:r>
              </w:p>
            </w:tc>
            <w:tc>
              <w:tcPr>
                <w:tcW w:w="1778" w:type="pct"/>
                <w:shd w:val="clear" w:color="auto" w:fill="BFBFBF"/>
              </w:tcPr>
              <w:p w:rsidR="00A653D5" w:rsidRPr="00245791" w:rsidRDefault="00A653D5" w:rsidP="00D81CCE">
                <w:pPr>
                  <w:pStyle w:val="Table"/>
                  <w:rPr>
                    <w:rStyle w:val="Strong"/>
                    <w:b w:val="0"/>
                    <w:bCs w:val="0"/>
                  </w:rPr>
                </w:pPr>
                <w:r w:rsidRPr="00245791">
                  <w:rPr>
                    <w:rStyle w:val="Strong"/>
                    <w:b w:val="0"/>
                    <w:bCs w:val="0"/>
                  </w:rPr>
                  <w:t>Responsibilities</w:t>
                </w:r>
              </w:p>
            </w:tc>
            <w:tc>
              <w:tcPr>
                <w:tcW w:w="1027" w:type="pct"/>
                <w:shd w:val="clear" w:color="auto" w:fill="BFBFBF"/>
              </w:tcPr>
              <w:p w:rsidR="00A653D5" w:rsidRPr="00245791" w:rsidRDefault="00A653D5" w:rsidP="00D81CCE">
                <w:pPr>
                  <w:pStyle w:val="Table"/>
                  <w:rPr>
                    <w:rStyle w:val="Strong"/>
                    <w:b w:val="0"/>
                    <w:bCs w:val="0"/>
                  </w:rPr>
                </w:pPr>
                <w:r w:rsidRPr="00245791">
                  <w:rPr>
                    <w:rStyle w:val="Strong"/>
                    <w:b w:val="0"/>
                    <w:bCs w:val="0"/>
                  </w:rPr>
                  <w:t>Manufacturing ID</w:t>
                </w:r>
              </w:p>
            </w:tc>
            <w:tc>
              <w:tcPr>
                <w:tcW w:w="1013" w:type="pct"/>
                <w:shd w:val="clear" w:color="auto" w:fill="BFBFBF"/>
              </w:tcPr>
              <w:p w:rsidR="00A653D5" w:rsidRPr="00245791" w:rsidRDefault="00A653D5" w:rsidP="00D81CCE">
                <w:pPr>
                  <w:pStyle w:val="Table"/>
                  <w:rPr>
                    <w:rStyle w:val="Strong"/>
                    <w:b w:val="0"/>
                    <w:bCs w:val="0"/>
                  </w:rPr>
                </w:pPr>
                <w:r w:rsidRPr="00245791">
                  <w:rPr>
                    <w:rStyle w:val="Strong"/>
                    <w:b w:val="0"/>
                    <w:bCs w:val="0"/>
                  </w:rPr>
                  <w:t>D-U-N-S number</w:t>
                </w:r>
              </w:p>
            </w:tc>
          </w:tr>
          <w:tr w:rsidR="00A653D5" w:rsidRPr="00245791" w:rsidTr="00D81CCE">
            <w:trPr>
              <w:trHeight w:val="1390"/>
              <w:hidden w:val="0"/>
            </w:trPr>
            <w:tc>
              <w:tcPr>
                <w:tcW w:w="1182" w:type="pct"/>
                <w:shd w:val="clear" w:color="auto" w:fill="auto"/>
              </w:tcP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CCI"/>
                  <w:tag w:val="3191019233"/>
                  <w:id w:val="-1103948063"/>
                  <w:placeholder>
                    <w:docPart w:val="B6A8A184A73F463B9795DB967575BB42"/>
                  </w:placeholder>
                </w:sdtPr>
                <w:sdtContent>
                  <w:p w:rsidR="00A653D5" w:rsidRPr="00245791" w:rsidRDefault="00D81CCE" w:rsidP="00D81CCE">
                    <w:pPr>
                      <w:pStyle w:val="Table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245791">
                      <w:rPr>
                        <w:rStyle w:val="NEWHiddenPracticalGuidance"/>
                        <w:vanish w:val="0"/>
                        <w:color w:val="auto"/>
                      </w:rPr>
                      <w:t>Qdossier B.V.</w:t>
                    </w:r>
                    <w:r w:rsidR="00A653D5" w:rsidRPr="00245791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r w:rsidRPr="00245791">
                      <w:rPr>
                        <w:rStyle w:val="NEWHiddenPracticalGuidance"/>
                        <w:vanish w:val="0"/>
                        <w:color w:val="auto"/>
                      </w:rPr>
                      <w:t>Dr. Ringersstraat 38</w:t>
                    </w:r>
                    <w:r w:rsidR="00A653D5" w:rsidRPr="00245791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r w:rsidRPr="00245791">
                      <w:rPr>
                        <w:rStyle w:val="NEWHiddenPracticalGuidance"/>
                        <w:vanish w:val="0"/>
                        <w:color w:val="auto"/>
                      </w:rPr>
                      <w:t>Waalwijk</w:t>
                    </w:r>
                    <w:r w:rsidR="00A653D5" w:rsidRPr="00245791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r w:rsidRPr="00245791">
                      <w:rPr>
                        <w:rStyle w:val="NEWHiddenPracticalGuidance"/>
                        <w:vanish w:val="0"/>
                        <w:color w:val="auto"/>
                      </w:rPr>
                      <w:t>Netherlands</w:t>
                    </w:r>
                    <w:r w:rsidR="00A653D5" w:rsidRPr="00245791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r w:rsidRPr="00245791">
                      <w:rPr>
                        <w:rStyle w:val="NEWHiddenPracticalGuidance"/>
                        <w:vanish w:val="0"/>
                        <w:color w:val="auto"/>
                      </w:rPr>
                      <w:t>5144RZ</w:t>
                    </w:r>
                  </w:p>
                </w:sdtContent>
              </w:sdt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Formulation of the pre-final bulk</w:t>
                </w:r>
              </w:p>
            </w:tc>
            <w:tc>
              <w:tcPr>
                <w:tcW w:w="1027" w:type="pct"/>
                <w:shd w:val="clear" w:color="auto" w:fill="auto"/>
              </w:tcPr>
              <w:sdt>
                <w:sdtPr>
                  <w:alias w:val="CCI"/>
                  <w:tag w:val="1018346550"/>
                  <w:id w:val="1018346550"/>
                  <w:placeholder>
                    <w:docPart w:val="8C192C72C578490E93D35937CE3ECD2D"/>
                  </w:placeholder>
                </w:sdtPr>
                <w:sdtContent>
                  <w:p w:rsidR="00A653D5" w:rsidRPr="00245791" w:rsidRDefault="00A653D5" w:rsidP="00D81CCE">
                    <w:pPr>
                      <w:pStyle w:val="Table"/>
                    </w:pPr>
                    <w:r w:rsidRPr="00245791">
                      <w:t>12345</w:t>
                    </w:r>
                  </w:p>
                </w:sdtContent>
              </w:sdt>
            </w:tc>
            <w:tc>
              <w:tcPr>
                <w:tcW w:w="1013" w:type="pct"/>
                <w:shd w:val="clear" w:color="auto" w:fill="auto"/>
              </w:tcPr>
              <w:sdt>
                <w:sdtPr>
                  <w:alias w:val="CCI"/>
                  <w:tag w:val="3218618743"/>
                  <w:id w:val="-1076348553"/>
                  <w:placeholder>
                    <w:docPart w:val="294AFB3229804414ACA53B2CA179385E"/>
                  </w:placeholder>
                </w:sdtPr>
                <w:sdtContent>
                  <w:p w:rsidR="00A653D5" w:rsidRPr="00245791" w:rsidRDefault="00A653D5" w:rsidP="00D81CCE">
                    <w:pPr>
                      <w:pStyle w:val="Table"/>
                    </w:pPr>
                    <w:r w:rsidRPr="00245791">
                      <w:t>40-982-8733</w:t>
                    </w:r>
                  </w:p>
                </w:sdtContent>
              </w:sdt>
            </w:tc>
          </w:tr>
          <w:tr w:rsidR="00A653D5" w:rsidRPr="00245791" w:rsidTr="00D81CCE">
            <w:trPr>
              <w:trHeight w:val="810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  <w:r w:rsidRPr="00245791">
                  <w:rPr>
                    <w:rStyle w:val="NEWHiddenPracticalGuidance"/>
                    <w:vanish w:val="0"/>
                    <w:color w:val="auto"/>
                  </w:rPr>
                  <w:t>&lt;complete name&gt;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&lt;address&gt;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&lt;town&gt;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&lt;country&gt;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&lt;zip code&gt;</w:t>
                </w:r>
              </w:p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Batch release testing</w:t>
                </w:r>
              </w:p>
            </w:tc>
            <w:tc>
              <w:tcPr>
                <w:tcW w:w="1027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54321</w:t>
                </w:r>
              </w:p>
            </w:tc>
            <w:tc>
              <w:tcPr>
                <w:tcW w:w="1013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33-289-4087</w:t>
                </w:r>
              </w:p>
            </w:tc>
          </w:tr>
          <w:tr w:rsidR="00A653D5" w:rsidRPr="00245791" w:rsidTr="00D81CCE">
            <w:trPr>
              <w:trHeight w:val="810"/>
            </w:trPr>
            <w:tc>
              <w:tcPr>
                <w:tcW w:w="1182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Stability testing</w:t>
                </w:r>
              </w:p>
            </w:tc>
            <w:tc>
              <w:tcPr>
                <w:tcW w:w="1027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  <w:tc>
              <w:tcPr>
                <w:tcW w:w="1013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</w:tr>
          <w:tr w:rsidR="00A653D5" w:rsidRPr="00245791" w:rsidTr="00D81CCE">
            <w:trPr>
              <w:trHeight w:val="365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  <w:r w:rsidRPr="00245791">
                  <w:rPr>
                    <w:rStyle w:val="NEWHiddenPracticalGuidance"/>
                    <w:vanish w:val="0"/>
                    <w:color w:val="auto"/>
                  </w:rPr>
                  <w:t>&lt;complete name&gt;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&lt;address&gt;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&lt;town&gt;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&lt;country&gt;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&lt;zip code&gt;</w:t>
                </w:r>
              </w:p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Filling</w:t>
                </w:r>
              </w:p>
            </w:tc>
            <w:tc>
              <w:tcPr>
                <w:tcW w:w="1027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67890</w:t>
                </w:r>
              </w:p>
            </w:tc>
            <w:tc>
              <w:tcPr>
                <w:tcW w:w="1013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98-287-3340</w:t>
                </w:r>
              </w:p>
            </w:tc>
          </w:tr>
          <w:tr w:rsidR="00A653D5" w:rsidRPr="00245791" w:rsidTr="00D81CCE">
            <w:trPr>
              <w:trHeight w:val="365"/>
            </w:trPr>
            <w:tc>
              <w:tcPr>
                <w:tcW w:w="1182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Packaging</w:t>
                </w:r>
              </w:p>
            </w:tc>
            <w:tc>
              <w:tcPr>
                <w:tcW w:w="1027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  <w:tc>
              <w:tcPr>
                <w:tcW w:w="1013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</w:tr>
          <w:tr w:rsidR="00A653D5" w:rsidRPr="00245791" w:rsidTr="00D81CCE">
            <w:trPr>
              <w:trHeight w:val="365"/>
            </w:trPr>
            <w:tc>
              <w:tcPr>
                <w:tcW w:w="1182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Labelling</w:t>
                </w:r>
              </w:p>
            </w:tc>
            <w:tc>
              <w:tcPr>
                <w:tcW w:w="1027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  <w:tc>
              <w:tcPr>
                <w:tcW w:w="1013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</w:tr>
          <w:tr w:rsidR="00A653D5" w:rsidRPr="00245791" w:rsidTr="00D81CCE">
            <w:trPr>
              <w:trHeight w:val="365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  <w:r w:rsidRPr="00245791">
                  <w:rPr>
                    <w:rStyle w:val="NEWHiddenPracticalGuidance"/>
                    <w:vanish w:val="0"/>
                    <w:color w:val="auto"/>
                  </w:rPr>
                  <w:t>&lt;complete name&gt;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&lt;address&gt;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&lt;town&gt;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&lt;country&gt;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&lt;zip code&gt;</w:t>
                </w:r>
              </w:p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Filling</w:t>
                </w:r>
              </w:p>
            </w:tc>
            <w:tc>
              <w:tcPr>
                <w:tcW w:w="1027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09876</w:t>
                </w:r>
              </w:p>
            </w:tc>
            <w:tc>
              <w:tcPr>
                <w:tcW w:w="1013" w:type="pct"/>
                <w:vMerge w:val="restar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28-733-4098</w:t>
                </w:r>
              </w:p>
            </w:tc>
          </w:tr>
          <w:tr w:rsidR="00A653D5" w:rsidRPr="00245791" w:rsidTr="00D81CCE">
            <w:trPr>
              <w:trHeight w:val="740"/>
            </w:trPr>
            <w:tc>
              <w:tcPr>
                <w:tcW w:w="1182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Packaging</w:t>
                </w:r>
              </w:p>
            </w:tc>
            <w:tc>
              <w:tcPr>
                <w:tcW w:w="1027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  <w:tc>
              <w:tcPr>
                <w:tcW w:w="1013" w:type="pct"/>
                <w:vMerge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</w:p>
            </w:tc>
          </w:tr>
          <w:tr w:rsidR="00A653D5" w:rsidRPr="00245791" w:rsidTr="00D81CCE">
            <w:trPr>
              <w:trHeight w:val="1262"/>
              <w:hidden w:val="0"/>
            </w:trPr>
            <w:tc>
              <w:tcPr>
                <w:tcW w:w="1182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  <w:r w:rsidRPr="00245791">
                  <w:rPr>
                    <w:rStyle w:val="NEWHiddenPracticalGuidance"/>
                    <w:vanish w:val="0"/>
                    <w:color w:val="auto"/>
                  </w:rPr>
                  <w:t>&lt;complete name&gt;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&lt;address&gt;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&lt;town&gt;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&lt;country&gt;</w:t>
                </w:r>
                <w:r w:rsidRPr="00245791">
                  <w:rPr>
                    <w:rStyle w:val="NEWHiddenPracticalGuidance"/>
                    <w:vanish w:val="0"/>
                    <w:color w:val="auto"/>
                  </w:rPr>
                  <w:br/>
                  <w:t>&lt;zip code&gt;</w:t>
                </w:r>
              </w:p>
            </w:tc>
            <w:tc>
              <w:tcPr>
                <w:tcW w:w="1778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Labelling</w:t>
                </w:r>
              </w:p>
            </w:tc>
            <w:tc>
              <w:tcPr>
                <w:tcW w:w="1027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19999</w:t>
                </w:r>
              </w:p>
            </w:tc>
            <w:tc>
              <w:tcPr>
                <w:tcW w:w="1013" w:type="pct"/>
                <w:shd w:val="clear" w:color="auto" w:fill="auto"/>
              </w:tcPr>
              <w:p w:rsidR="00A653D5" w:rsidRPr="00245791" w:rsidRDefault="00A653D5" w:rsidP="00D81CCE">
                <w:pPr>
                  <w:pStyle w:val="Table"/>
                </w:pPr>
                <w:r w:rsidRPr="00245791">
                  <w:t>71-340-98</w:t>
                </w:r>
                <w:r w:rsidR="00950991" w:rsidRPr="00245791">
                  <w:t>28</w:t>
                </w:r>
              </w:p>
            </w:tc>
          </w:tr>
          <w:tr w:rsidR="002968B3" w:rsidRPr="00245791" w:rsidTr="00D81CCE">
            <w:trPr>
              <w:trHeight w:val="1262"/>
              <w:hidden w:val="0"/>
            </w:trPr>
            <w:tc>
              <w:tcPr>
                <w:tcW w:w="1182" w:type="pct"/>
                <w:shd w:val="clear" w:color="auto" w:fill="auto"/>
              </w:tcPr>
              <w:p w:rsidR="002968B3" w:rsidRPr="00245791" w:rsidRDefault="002968B3" w:rsidP="00D81CCE">
                <w:pPr>
                  <w:pStyle w:val="Table"/>
                  <w:rPr>
                    <w:rStyle w:val="NEWHiddenPracticalGuidance"/>
                    <w:vanish w:val="0"/>
                    <w:color w:val="auto"/>
                  </w:rPr>
                </w:pPr>
              </w:p>
            </w:tc>
            <w:tc>
              <w:tcPr>
                <w:tcW w:w="1778" w:type="pct"/>
                <w:shd w:val="clear" w:color="auto" w:fill="auto"/>
              </w:tcPr>
              <w:p w:rsidR="002968B3" w:rsidRPr="00245791" w:rsidRDefault="002968B3" w:rsidP="00D81CCE">
                <w:pPr>
                  <w:pStyle w:val="Table"/>
                </w:pPr>
              </w:p>
            </w:tc>
            <w:tc>
              <w:tcPr>
                <w:tcW w:w="1027" w:type="pct"/>
                <w:shd w:val="clear" w:color="auto" w:fill="auto"/>
              </w:tcPr>
              <w:p w:rsidR="002968B3" w:rsidRPr="00245791" w:rsidRDefault="002968B3" w:rsidP="00D81CCE">
                <w:pPr>
                  <w:pStyle w:val="Table"/>
                </w:pPr>
              </w:p>
            </w:tc>
            <w:tc>
              <w:tcPr>
                <w:tcW w:w="1013" w:type="pct"/>
                <w:shd w:val="clear" w:color="auto" w:fill="auto"/>
              </w:tcPr>
              <w:p w:rsidR="002968B3" w:rsidRPr="00245791" w:rsidRDefault="002968B3" w:rsidP="00D81CCE">
                <w:pPr>
                  <w:pStyle w:val="Table"/>
                </w:pPr>
              </w:p>
            </w:tc>
          </w:tr>
        </w:tbl>
        <w:p w:rsidR="00644FFA" w:rsidRPr="00245791" w:rsidRDefault="00644FFA" w:rsidP="00DD6DC6">
          <w:pPr>
            <w:pStyle w:val="BodyText"/>
            <w:rPr>
              <w:rStyle w:val="Unhide"/>
            </w:rPr>
          </w:pPr>
        </w:p>
        <w:p w:rsidR="002968B3" w:rsidRPr="00245791" w:rsidRDefault="002968B3" w:rsidP="00DD6DC6">
          <w:pPr>
            <w:pStyle w:val="BodyText"/>
            <w:rPr>
              <w:rStyle w:val="Unhide"/>
            </w:rPr>
          </w:pPr>
          <w:r w:rsidRPr="00245791">
            <w:rPr>
              <w:rStyle w:val="Unhide"/>
            </w:rPr>
            <w:t>End Example</w:t>
          </w:r>
        </w:p>
      </w:sdtContent>
    </w:sdt>
    <w:p w:rsidR="002968B3" w:rsidRPr="00DD6DC6" w:rsidRDefault="002968B3" w:rsidP="00DD6DC6">
      <w:pPr>
        <w:pStyle w:val="BodyText"/>
        <w:rPr>
          <w:rStyle w:val="Unhide"/>
        </w:rPr>
      </w:pPr>
    </w:p>
    <w:sectPr w:rsidR="002968B3" w:rsidRPr="00DD6DC6" w:rsidSect="0017592F">
      <w:headerReference w:type="default" r:id="rId10"/>
      <w:footerReference w:type="default" r:id="rId11"/>
      <w:endnotePr>
        <w:numFmt w:val="decimal"/>
      </w:endnotePr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E5" w:rsidRPr="002B69DC" w:rsidRDefault="005108E5" w:rsidP="00D1349B">
      <w:pPr>
        <w:rPr>
          <w:sz w:val="18"/>
          <w:szCs w:val="18"/>
        </w:rPr>
      </w:pPr>
    </w:p>
  </w:endnote>
  <w:endnote w:type="continuationSeparator" w:id="0">
    <w:p w:rsidR="005108E5" w:rsidRPr="002B69DC" w:rsidRDefault="005108E5" w:rsidP="002B69DC">
      <w:pPr>
        <w:pStyle w:val="Footer"/>
        <w:rPr>
          <w:szCs w:val="18"/>
        </w:rPr>
      </w:pPr>
    </w:p>
  </w:endnote>
  <w:endnote w:type="continuationNotice" w:id="1">
    <w:p w:rsidR="005108E5" w:rsidRDefault="00510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5B" w:rsidRPr="00A653D5" w:rsidRDefault="00A4425B" w:rsidP="00E21FA9">
    <w:pPr>
      <w:pStyle w:val="Footer"/>
      <w:jc w:val="center"/>
      <w:rPr>
        <w:lang w:val="en-US"/>
      </w:rPr>
    </w:pPr>
    <w:r w:rsidRPr="00A653D5">
      <w:rPr>
        <w:lang w:val="en-US"/>
      </w:rPr>
      <w:t>CONFIDENTIAL</w:t>
    </w:r>
  </w:p>
  <w:p w:rsidR="00A4425B" w:rsidRPr="00E21FA9" w:rsidRDefault="006E287B" w:rsidP="00E21FA9">
    <w:pPr>
      <w:pStyle w:val="BodyText"/>
      <w:spacing w:after="0"/>
      <w:rPr>
        <w:sz w:val="18"/>
      </w:rPr>
    </w:pPr>
    <w:r w:rsidRPr="00E21FA9">
      <w:rPr>
        <w:sz w:val="14"/>
      </w:rPr>
      <w:fldChar w:fldCharType="begin"/>
    </w:r>
    <w:r w:rsidR="00A4425B" w:rsidRPr="00E21FA9">
      <w:rPr>
        <w:sz w:val="14"/>
      </w:rPr>
      <w:instrText xml:space="preserve"> DOCPROPERTY Category </w:instrText>
    </w:r>
    <w:r w:rsidRPr="00E21FA9">
      <w:rPr>
        <w:sz w:val="14"/>
      </w:rPr>
      <w:fldChar w:fldCharType="separate"/>
    </w:r>
    <w:r w:rsidR="00DD6DC6">
      <w:rPr>
        <w:sz w:val="14"/>
      </w:rPr>
      <w:t>8D51AF2A-A884-4783-B3AB-4585C7D872DB</w:t>
    </w:r>
    <w:r w:rsidRPr="00E21FA9">
      <w:rPr>
        <w:sz w:val="14"/>
      </w:rPr>
      <w:fldChar w:fldCharType="end"/>
    </w:r>
  </w:p>
  <w:p w:rsidR="00A4425B" w:rsidRDefault="00A4425B" w:rsidP="00851598">
    <w:pPr>
      <w:pStyle w:val="Footer"/>
      <w:pBdr>
        <w:top w:val="none" w:sz="0" w:space="0" w:color="auto"/>
      </w:pBdr>
    </w:pPr>
    <w:r>
      <w:t xml:space="preserve">Page </w:t>
    </w:r>
    <w:r w:rsidR="006E287B">
      <w:fldChar w:fldCharType="begin"/>
    </w:r>
    <w:r w:rsidR="006E287B">
      <w:instrText xml:space="preserve"> PAGE   \* MERGEFORMAT </w:instrText>
    </w:r>
    <w:r w:rsidR="006E287B">
      <w:fldChar w:fldCharType="separate"/>
    </w:r>
    <w:r w:rsidR="00245791">
      <w:rPr>
        <w:noProof/>
      </w:rPr>
      <w:t>1</w:t>
    </w:r>
    <w:r w:rsidR="006E287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E5" w:rsidRDefault="005108E5" w:rsidP="00D1349B">
      <w:r>
        <w:separator/>
      </w:r>
    </w:p>
  </w:footnote>
  <w:footnote w:type="continuationSeparator" w:id="0">
    <w:p w:rsidR="005108E5" w:rsidRDefault="005108E5" w:rsidP="00D1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5B" w:rsidRPr="00A4425B" w:rsidRDefault="006E287B" w:rsidP="00A4425B">
    <w:pPr>
      <w:pStyle w:val="Header"/>
      <w:rPr>
        <w:lang w:val="en-US"/>
      </w:rPr>
    </w:pPr>
    <w:fldSimple w:instr=" DOCPROPERTY  SubjectHeader  \* MERGEFORMAT ">
      <w:r w:rsidR="00DD6DC6">
        <w:t>&lt;drug product&gt;</w:t>
      </w:r>
    </w:fldSimple>
  </w:p>
  <w:p w:rsidR="00A4425B" w:rsidRPr="00A4425B" w:rsidRDefault="006E287B" w:rsidP="009B1FF6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 w:rsidR="009B1FF6">
      <w:rPr>
        <w:lang w:val="en-US"/>
      </w:rPr>
      <w:instrText xml:space="preserve"> DOCPROPERTY  CTDnrHeader  \* MERGEFORMAT </w:instrText>
    </w:r>
    <w:r>
      <w:rPr>
        <w:lang w:val="en-US"/>
      </w:rPr>
      <w:fldChar w:fldCharType="separate"/>
    </w:r>
    <w:r w:rsidR="00DD6DC6">
      <w:rPr>
        <w:lang w:val="en-US"/>
      </w:rPr>
      <w:t xml:space="preserve">P.3.1 </w:t>
    </w:r>
    <w:r>
      <w:rPr>
        <w:lang w:val="en-US"/>
      </w:rPr>
      <w:fldChar w:fldCharType="end"/>
    </w:r>
    <w:r>
      <w:rPr>
        <w:lang w:val="en-US"/>
      </w:rPr>
      <w:fldChar w:fldCharType="begin"/>
    </w:r>
    <w:r w:rsidR="009B1FF6">
      <w:rPr>
        <w:lang w:val="en-US"/>
      </w:rPr>
      <w:instrText xml:space="preserve"> DOCPROPERTY  TitleHeader  \* MERGEFORMAT </w:instrText>
    </w:r>
    <w:r>
      <w:rPr>
        <w:lang w:val="en-US"/>
      </w:rPr>
      <w:fldChar w:fldCharType="separate"/>
    </w:r>
    <w:r w:rsidR="00DD6DC6">
      <w:rPr>
        <w:lang w:val="en-US"/>
      </w:rPr>
      <w:t>Manufacturer(s)</w:t>
    </w:r>
    <w:r>
      <w:rPr>
        <w:lang w:val="en-US"/>
      </w:rPr>
      <w:fldChar w:fldCharType="end"/>
    </w:r>
  </w:p>
  <w:p w:rsidR="00A4425B" w:rsidRPr="00A4425B" w:rsidRDefault="006E287B" w:rsidP="00A4425B">
    <w:pPr>
      <w:pStyle w:val="Header"/>
      <w:pBdr>
        <w:bottom w:val="single" w:sz="4" w:space="1" w:color="auto"/>
      </w:pBdr>
      <w:jc w:val="right"/>
      <w:rPr>
        <w:lang w:val="en-US"/>
      </w:rPr>
    </w:pPr>
    <w:fldSimple w:instr=" DOCPROPERTY  SubtitleHeader  \* MERGEFORMAT ">
      <w:r w:rsidR="00DD6DC6">
        <w:t>&lt;dosage form&gt;</w:t>
      </w:r>
    </w:fldSimple>
  </w:p>
  <w:p w:rsidR="00A4425B" w:rsidRPr="00A4425B" w:rsidRDefault="00A4425B" w:rsidP="00A4425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2416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DA76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0C0A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98918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32E8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CCA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ACBB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3278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9C72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CC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37E5"/>
    <w:multiLevelType w:val="hybridMultilevel"/>
    <w:tmpl w:val="FD56511E"/>
    <w:lvl w:ilvl="0" w:tplc="5D2CFC70">
      <w:start w:val="1"/>
      <w:numFmt w:val="lowerLetter"/>
      <w:pStyle w:val="listindentalpha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65C00"/>
    <w:multiLevelType w:val="multilevel"/>
    <w:tmpl w:val="998899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F4E5AC4"/>
    <w:multiLevelType w:val="singleLevel"/>
    <w:tmpl w:val="5952FD94"/>
    <w:lvl w:ilvl="0">
      <w:start w:val="1"/>
      <w:numFmt w:val="decimal"/>
      <w:pStyle w:val="listnum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3" w15:restartNumberingAfterBreak="0">
    <w:nsid w:val="13514FC7"/>
    <w:multiLevelType w:val="singleLevel"/>
    <w:tmpl w:val="7CFC680C"/>
    <w:lvl w:ilvl="0">
      <w:start w:val="1"/>
      <w:numFmt w:val="lowerLetter"/>
      <w:pStyle w:val="listalpha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4" w15:restartNumberingAfterBreak="0">
    <w:nsid w:val="20F1663F"/>
    <w:multiLevelType w:val="hybridMultilevel"/>
    <w:tmpl w:val="99BEBA9E"/>
    <w:lvl w:ilvl="0" w:tplc="8FB6CCF4">
      <w:start w:val="1"/>
      <w:numFmt w:val="decimal"/>
      <w:pStyle w:val="listindentnum"/>
      <w:lvlText w:val="%1."/>
      <w:lvlJc w:val="left"/>
      <w:pPr>
        <w:ind w:left="1151" w:hanging="360"/>
      </w:pPr>
    </w:lvl>
    <w:lvl w:ilvl="1" w:tplc="04130019" w:tentative="1">
      <w:start w:val="1"/>
      <w:numFmt w:val="lowerLetter"/>
      <w:lvlText w:val="%2."/>
      <w:lvlJc w:val="left"/>
      <w:pPr>
        <w:ind w:left="1871" w:hanging="360"/>
      </w:pPr>
    </w:lvl>
    <w:lvl w:ilvl="2" w:tplc="0413001B" w:tentative="1">
      <w:start w:val="1"/>
      <w:numFmt w:val="lowerRoman"/>
      <w:lvlText w:val="%3."/>
      <w:lvlJc w:val="right"/>
      <w:pPr>
        <w:ind w:left="2591" w:hanging="180"/>
      </w:pPr>
    </w:lvl>
    <w:lvl w:ilvl="3" w:tplc="0413000F" w:tentative="1">
      <w:start w:val="1"/>
      <w:numFmt w:val="decimal"/>
      <w:lvlText w:val="%4."/>
      <w:lvlJc w:val="left"/>
      <w:pPr>
        <w:ind w:left="3311" w:hanging="360"/>
      </w:pPr>
    </w:lvl>
    <w:lvl w:ilvl="4" w:tplc="04130019" w:tentative="1">
      <w:start w:val="1"/>
      <w:numFmt w:val="lowerLetter"/>
      <w:lvlText w:val="%5."/>
      <w:lvlJc w:val="left"/>
      <w:pPr>
        <w:ind w:left="4031" w:hanging="360"/>
      </w:pPr>
    </w:lvl>
    <w:lvl w:ilvl="5" w:tplc="0413001B" w:tentative="1">
      <w:start w:val="1"/>
      <w:numFmt w:val="lowerRoman"/>
      <w:lvlText w:val="%6."/>
      <w:lvlJc w:val="right"/>
      <w:pPr>
        <w:ind w:left="4751" w:hanging="180"/>
      </w:pPr>
    </w:lvl>
    <w:lvl w:ilvl="6" w:tplc="0413000F" w:tentative="1">
      <w:start w:val="1"/>
      <w:numFmt w:val="decimal"/>
      <w:lvlText w:val="%7."/>
      <w:lvlJc w:val="left"/>
      <w:pPr>
        <w:ind w:left="5471" w:hanging="360"/>
      </w:pPr>
    </w:lvl>
    <w:lvl w:ilvl="7" w:tplc="04130019" w:tentative="1">
      <w:start w:val="1"/>
      <w:numFmt w:val="lowerLetter"/>
      <w:lvlText w:val="%8."/>
      <w:lvlJc w:val="left"/>
      <w:pPr>
        <w:ind w:left="6191" w:hanging="360"/>
      </w:pPr>
    </w:lvl>
    <w:lvl w:ilvl="8" w:tplc="0413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5" w15:restartNumberingAfterBreak="0">
    <w:nsid w:val="3035190D"/>
    <w:multiLevelType w:val="singleLevel"/>
    <w:tmpl w:val="6EA66680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16" w15:restartNumberingAfterBreak="0">
    <w:nsid w:val="43401EC0"/>
    <w:multiLevelType w:val="singleLevel"/>
    <w:tmpl w:val="2C62F932"/>
    <w:lvl w:ilvl="0">
      <w:start w:val="1"/>
      <w:numFmt w:val="bullet"/>
      <w:pStyle w:val="listindentbull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  <w:color w:val="auto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13"/>
  </w:num>
  <w:num w:numId="18">
    <w:abstractNumId w:val="15"/>
  </w:num>
  <w:num w:numId="19">
    <w:abstractNumId w:val="16"/>
  </w:num>
  <w:num w:numId="20">
    <w:abstractNumId w:val="12"/>
  </w:num>
  <w:num w:numId="21">
    <w:abstractNumId w:val="14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5"/>
  </w:num>
  <w:num w:numId="43">
    <w:abstractNumId w:val="10"/>
  </w:num>
  <w:num w:numId="44">
    <w:abstractNumId w:val="16"/>
  </w:num>
  <w:num w:numId="45">
    <w:abstractNumId w:val="14"/>
  </w:num>
  <w:num w:numId="46">
    <w:abstractNumId w:val="12"/>
  </w:num>
  <w:num w:numId="47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3D"/>
    <w:rsid w:val="00004FA6"/>
    <w:rsid w:val="00010E31"/>
    <w:rsid w:val="00012121"/>
    <w:rsid w:val="0001435F"/>
    <w:rsid w:val="00014784"/>
    <w:rsid w:val="0001518E"/>
    <w:rsid w:val="000170A7"/>
    <w:rsid w:val="000170DA"/>
    <w:rsid w:val="0001744F"/>
    <w:rsid w:val="00020D4F"/>
    <w:rsid w:val="00021D18"/>
    <w:rsid w:val="00023E7C"/>
    <w:rsid w:val="00030FDA"/>
    <w:rsid w:val="0003111E"/>
    <w:rsid w:val="00032780"/>
    <w:rsid w:val="00032D26"/>
    <w:rsid w:val="00035A4D"/>
    <w:rsid w:val="000410C0"/>
    <w:rsid w:val="00044F13"/>
    <w:rsid w:val="0005183B"/>
    <w:rsid w:val="000530C1"/>
    <w:rsid w:val="00061F28"/>
    <w:rsid w:val="00064847"/>
    <w:rsid w:val="0007023D"/>
    <w:rsid w:val="000764C3"/>
    <w:rsid w:val="00082A53"/>
    <w:rsid w:val="000873C1"/>
    <w:rsid w:val="00091A6A"/>
    <w:rsid w:val="0009264C"/>
    <w:rsid w:val="00095123"/>
    <w:rsid w:val="000A057D"/>
    <w:rsid w:val="000A5736"/>
    <w:rsid w:val="000A668F"/>
    <w:rsid w:val="000B178A"/>
    <w:rsid w:val="000B3868"/>
    <w:rsid w:val="000B41EF"/>
    <w:rsid w:val="000B4C6E"/>
    <w:rsid w:val="000C0981"/>
    <w:rsid w:val="000C1DD4"/>
    <w:rsid w:val="000C6AEA"/>
    <w:rsid w:val="000C7255"/>
    <w:rsid w:val="000D3316"/>
    <w:rsid w:val="000D5402"/>
    <w:rsid w:val="000D6B30"/>
    <w:rsid w:val="000E06EC"/>
    <w:rsid w:val="000E0ED0"/>
    <w:rsid w:val="000E33D2"/>
    <w:rsid w:val="000E49C7"/>
    <w:rsid w:val="000F02E6"/>
    <w:rsid w:val="000F14E8"/>
    <w:rsid w:val="000F3DF6"/>
    <w:rsid w:val="000F4B7A"/>
    <w:rsid w:val="000F5B77"/>
    <w:rsid w:val="0010092E"/>
    <w:rsid w:val="00101633"/>
    <w:rsid w:val="001042B5"/>
    <w:rsid w:val="00111924"/>
    <w:rsid w:val="001145A1"/>
    <w:rsid w:val="001171FB"/>
    <w:rsid w:val="0012122B"/>
    <w:rsid w:val="0012299C"/>
    <w:rsid w:val="0012588C"/>
    <w:rsid w:val="00127A3E"/>
    <w:rsid w:val="00130570"/>
    <w:rsid w:val="0013710A"/>
    <w:rsid w:val="00144A1F"/>
    <w:rsid w:val="00147B41"/>
    <w:rsid w:val="00150ADD"/>
    <w:rsid w:val="0015122E"/>
    <w:rsid w:val="00173253"/>
    <w:rsid w:val="001755AD"/>
    <w:rsid w:val="0017592F"/>
    <w:rsid w:val="00175E06"/>
    <w:rsid w:val="001763D1"/>
    <w:rsid w:val="00185C5A"/>
    <w:rsid w:val="00186D2D"/>
    <w:rsid w:val="00190DAC"/>
    <w:rsid w:val="00191545"/>
    <w:rsid w:val="00191B34"/>
    <w:rsid w:val="00192712"/>
    <w:rsid w:val="00194916"/>
    <w:rsid w:val="00195615"/>
    <w:rsid w:val="00195D72"/>
    <w:rsid w:val="001A0101"/>
    <w:rsid w:val="001A5CDB"/>
    <w:rsid w:val="001A6507"/>
    <w:rsid w:val="001A6E60"/>
    <w:rsid w:val="001B4D2A"/>
    <w:rsid w:val="001B545B"/>
    <w:rsid w:val="001B7E80"/>
    <w:rsid w:val="001D176A"/>
    <w:rsid w:val="001D3509"/>
    <w:rsid w:val="001D3FCC"/>
    <w:rsid w:val="001D535B"/>
    <w:rsid w:val="001D5905"/>
    <w:rsid w:val="001E29F5"/>
    <w:rsid w:val="001E2C35"/>
    <w:rsid w:val="001F196E"/>
    <w:rsid w:val="001F2001"/>
    <w:rsid w:val="001F2ABB"/>
    <w:rsid w:val="001F4D4F"/>
    <w:rsid w:val="00210A3F"/>
    <w:rsid w:val="002111D6"/>
    <w:rsid w:val="002117C9"/>
    <w:rsid w:val="00212278"/>
    <w:rsid w:val="00212DE9"/>
    <w:rsid w:val="0021437B"/>
    <w:rsid w:val="00220D62"/>
    <w:rsid w:val="00221573"/>
    <w:rsid w:val="00222C45"/>
    <w:rsid w:val="002250E9"/>
    <w:rsid w:val="0022553B"/>
    <w:rsid w:val="00226EE2"/>
    <w:rsid w:val="00226FA9"/>
    <w:rsid w:val="00227198"/>
    <w:rsid w:val="002300DD"/>
    <w:rsid w:val="00230D97"/>
    <w:rsid w:val="0024055E"/>
    <w:rsid w:val="00240597"/>
    <w:rsid w:val="00241562"/>
    <w:rsid w:val="00244A43"/>
    <w:rsid w:val="00245791"/>
    <w:rsid w:val="00245DAD"/>
    <w:rsid w:val="00246C78"/>
    <w:rsid w:val="00247345"/>
    <w:rsid w:val="00250591"/>
    <w:rsid w:val="002538CE"/>
    <w:rsid w:val="002552BD"/>
    <w:rsid w:val="00256228"/>
    <w:rsid w:val="00256E20"/>
    <w:rsid w:val="00257157"/>
    <w:rsid w:val="00265867"/>
    <w:rsid w:val="00266069"/>
    <w:rsid w:val="00267DF3"/>
    <w:rsid w:val="00271A41"/>
    <w:rsid w:val="002742D1"/>
    <w:rsid w:val="00282AEB"/>
    <w:rsid w:val="00290D73"/>
    <w:rsid w:val="0029233C"/>
    <w:rsid w:val="00293E12"/>
    <w:rsid w:val="00294840"/>
    <w:rsid w:val="002968B3"/>
    <w:rsid w:val="002A0718"/>
    <w:rsid w:val="002A0FEA"/>
    <w:rsid w:val="002A728A"/>
    <w:rsid w:val="002B20DB"/>
    <w:rsid w:val="002B3E88"/>
    <w:rsid w:val="002B4A3C"/>
    <w:rsid w:val="002B5FFD"/>
    <w:rsid w:val="002B664B"/>
    <w:rsid w:val="002B69DC"/>
    <w:rsid w:val="002C2C44"/>
    <w:rsid w:val="002C4526"/>
    <w:rsid w:val="002C51CD"/>
    <w:rsid w:val="002D1500"/>
    <w:rsid w:val="002D32C9"/>
    <w:rsid w:val="002D50C9"/>
    <w:rsid w:val="002D636B"/>
    <w:rsid w:val="002D67D4"/>
    <w:rsid w:val="002D7770"/>
    <w:rsid w:val="002E072C"/>
    <w:rsid w:val="002E0BB2"/>
    <w:rsid w:val="002E251C"/>
    <w:rsid w:val="002E7386"/>
    <w:rsid w:val="002F0F9C"/>
    <w:rsid w:val="0030069D"/>
    <w:rsid w:val="0030110C"/>
    <w:rsid w:val="00302CB3"/>
    <w:rsid w:val="00305F84"/>
    <w:rsid w:val="00320105"/>
    <w:rsid w:val="00320EC9"/>
    <w:rsid w:val="003216E8"/>
    <w:rsid w:val="003248D7"/>
    <w:rsid w:val="00324BA5"/>
    <w:rsid w:val="00325ECF"/>
    <w:rsid w:val="0032616A"/>
    <w:rsid w:val="00330EEE"/>
    <w:rsid w:val="00335055"/>
    <w:rsid w:val="003425A9"/>
    <w:rsid w:val="00343893"/>
    <w:rsid w:val="003453AA"/>
    <w:rsid w:val="00345810"/>
    <w:rsid w:val="00345F27"/>
    <w:rsid w:val="0034607E"/>
    <w:rsid w:val="00346DBF"/>
    <w:rsid w:val="00354036"/>
    <w:rsid w:val="00355F68"/>
    <w:rsid w:val="003566F7"/>
    <w:rsid w:val="00356CB3"/>
    <w:rsid w:val="00357A54"/>
    <w:rsid w:val="003625AE"/>
    <w:rsid w:val="003667D8"/>
    <w:rsid w:val="003705F9"/>
    <w:rsid w:val="00371475"/>
    <w:rsid w:val="00374A31"/>
    <w:rsid w:val="003772C1"/>
    <w:rsid w:val="00377C75"/>
    <w:rsid w:val="0038060A"/>
    <w:rsid w:val="00383C73"/>
    <w:rsid w:val="00384769"/>
    <w:rsid w:val="00384B19"/>
    <w:rsid w:val="003851B6"/>
    <w:rsid w:val="00385E46"/>
    <w:rsid w:val="00385E4D"/>
    <w:rsid w:val="00396553"/>
    <w:rsid w:val="003975D9"/>
    <w:rsid w:val="003A0482"/>
    <w:rsid w:val="003A3F52"/>
    <w:rsid w:val="003A51B2"/>
    <w:rsid w:val="003A5966"/>
    <w:rsid w:val="003A5ED6"/>
    <w:rsid w:val="003A74D8"/>
    <w:rsid w:val="003B160C"/>
    <w:rsid w:val="003B3F3E"/>
    <w:rsid w:val="003B49A6"/>
    <w:rsid w:val="003B5EB3"/>
    <w:rsid w:val="003B67D7"/>
    <w:rsid w:val="003C759F"/>
    <w:rsid w:val="003D0686"/>
    <w:rsid w:val="003D19A4"/>
    <w:rsid w:val="003D3AEE"/>
    <w:rsid w:val="003E1B20"/>
    <w:rsid w:val="003E27EE"/>
    <w:rsid w:val="003E28EE"/>
    <w:rsid w:val="003E416E"/>
    <w:rsid w:val="003E48C5"/>
    <w:rsid w:val="003E5C83"/>
    <w:rsid w:val="003E76A4"/>
    <w:rsid w:val="003F16CE"/>
    <w:rsid w:val="003F227F"/>
    <w:rsid w:val="003F4B24"/>
    <w:rsid w:val="003F5ED3"/>
    <w:rsid w:val="004034E3"/>
    <w:rsid w:val="00403D94"/>
    <w:rsid w:val="00403F08"/>
    <w:rsid w:val="00406D70"/>
    <w:rsid w:val="00412445"/>
    <w:rsid w:val="00414578"/>
    <w:rsid w:val="00416C69"/>
    <w:rsid w:val="004204D0"/>
    <w:rsid w:val="00422BF7"/>
    <w:rsid w:val="00423F45"/>
    <w:rsid w:val="004251BF"/>
    <w:rsid w:val="004268BD"/>
    <w:rsid w:val="00431BFC"/>
    <w:rsid w:val="00440592"/>
    <w:rsid w:val="00441448"/>
    <w:rsid w:val="00441962"/>
    <w:rsid w:val="00443915"/>
    <w:rsid w:val="00446475"/>
    <w:rsid w:val="00453488"/>
    <w:rsid w:val="004621FD"/>
    <w:rsid w:val="0046349A"/>
    <w:rsid w:val="00463F73"/>
    <w:rsid w:val="00467102"/>
    <w:rsid w:val="00473CFB"/>
    <w:rsid w:val="00475B29"/>
    <w:rsid w:val="00481AE8"/>
    <w:rsid w:val="004849D9"/>
    <w:rsid w:val="00484F4B"/>
    <w:rsid w:val="004869FA"/>
    <w:rsid w:val="00493729"/>
    <w:rsid w:val="004A407A"/>
    <w:rsid w:val="004B476D"/>
    <w:rsid w:val="004C1353"/>
    <w:rsid w:val="004C6463"/>
    <w:rsid w:val="004D0080"/>
    <w:rsid w:val="004D5A8F"/>
    <w:rsid w:val="004D7BC5"/>
    <w:rsid w:val="004E2FF7"/>
    <w:rsid w:val="004E62E9"/>
    <w:rsid w:val="004E7E2A"/>
    <w:rsid w:val="004F2438"/>
    <w:rsid w:val="005026B1"/>
    <w:rsid w:val="005108E5"/>
    <w:rsid w:val="0051107F"/>
    <w:rsid w:val="005125C6"/>
    <w:rsid w:val="005173FC"/>
    <w:rsid w:val="005223F1"/>
    <w:rsid w:val="005236EA"/>
    <w:rsid w:val="00527606"/>
    <w:rsid w:val="00530CB8"/>
    <w:rsid w:val="00531F14"/>
    <w:rsid w:val="005327B7"/>
    <w:rsid w:val="00533B81"/>
    <w:rsid w:val="00533E61"/>
    <w:rsid w:val="00534A61"/>
    <w:rsid w:val="00534BC8"/>
    <w:rsid w:val="00534D4E"/>
    <w:rsid w:val="0053635E"/>
    <w:rsid w:val="00537723"/>
    <w:rsid w:val="00540C98"/>
    <w:rsid w:val="00547181"/>
    <w:rsid w:val="00551DFB"/>
    <w:rsid w:val="00553D06"/>
    <w:rsid w:val="00554B5B"/>
    <w:rsid w:val="00557201"/>
    <w:rsid w:val="00557A55"/>
    <w:rsid w:val="00562C87"/>
    <w:rsid w:val="00563B4F"/>
    <w:rsid w:val="005654DE"/>
    <w:rsid w:val="0058482D"/>
    <w:rsid w:val="005858B0"/>
    <w:rsid w:val="005866FB"/>
    <w:rsid w:val="00586AC6"/>
    <w:rsid w:val="00586F27"/>
    <w:rsid w:val="005921A9"/>
    <w:rsid w:val="005A0F1F"/>
    <w:rsid w:val="005A10BD"/>
    <w:rsid w:val="005B0BAA"/>
    <w:rsid w:val="005C21B7"/>
    <w:rsid w:val="005C63E0"/>
    <w:rsid w:val="005C7AED"/>
    <w:rsid w:val="005D68C0"/>
    <w:rsid w:val="005D7781"/>
    <w:rsid w:val="005E6AEC"/>
    <w:rsid w:val="005E6BE6"/>
    <w:rsid w:val="005E7A79"/>
    <w:rsid w:val="005F6C35"/>
    <w:rsid w:val="00601B5C"/>
    <w:rsid w:val="00604791"/>
    <w:rsid w:val="00605AB4"/>
    <w:rsid w:val="00605ADD"/>
    <w:rsid w:val="00610422"/>
    <w:rsid w:val="00611C50"/>
    <w:rsid w:val="00613E0B"/>
    <w:rsid w:val="0061738A"/>
    <w:rsid w:val="00620370"/>
    <w:rsid w:val="00627ADC"/>
    <w:rsid w:val="00631124"/>
    <w:rsid w:val="006340E2"/>
    <w:rsid w:val="00635120"/>
    <w:rsid w:val="006400E1"/>
    <w:rsid w:val="00642781"/>
    <w:rsid w:val="00644558"/>
    <w:rsid w:val="00644FFA"/>
    <w:rsid w:val="006535EF"/>
    <w:rsid w:val="00654D19"/>
    <w:rsid w:val="0066013B"/>
    <w:rsid w:val="006657AD"/>
    <w:rsid w:val="0067037A"/>
    <w:rsid w:val="00673178"/>
    <w:rsid w:val="00681783"/>
    <w:rsid w:val="00681811"/>
    <w:rsid w:val="0068323F"/>
    <w:rsid w:val="006874CC"/>
    <w:rsid w:val="00687A48"/>
    <w:rsid w:val="006911D8"/>
    <w:rsid w:val="006A09B9"/>
    <w:rsid w:val="006A10E2"/>
    <w:rsid w:val="006A209D"/>
    <w:rsid w:val="006A23BC"/>
    <w:rsid w:val="006A4ADB"/>
    <w:rsid w:val="006A6772"/>
    <w:rsid w:val="006A75DF"/>
    <w:rsid w:val="006B0010"/>
    <w:rsid w:val="006B0909"/>
    <w:rsid w:val="006B3B09"/>
    <w:rsid w:val="006B5640"/>
    <w:rsid w:val="006C07E9"/>
    <w:rsid w:val="006C1279"/>
    <w:rsid w:val="006C1F2D"/>
    <w:rsid w:val="006C3864"/>
    <w:rsid w:val="006C530B"/>
    <w:rsid w:val="006C5EFF"/>
    <w:rsid w:val="006D1D45"/>
    <w:rsid w:val="006D2CFC"/>
    <w:rsid w:val="006D38AB"/>
    <w:rsid w:val="006E160E"/>
    <w:rsid w:val="006E287B"/>
    <w:rsid w:val="006E2A14"/>
    <w:rsid w:val="006E43B4"/>
    <w:rsid w:val="006F073E"/>
    <w:rsid w:val="006F1A85"/>
    <w:rsid w:val="006F1BB1"/>
    <w:rsid w:val="006F6B87"/>
    <w:rsid w:val="0070219F"/>
    <w:rsid w:val="00703DF1"/>
    <w:rsid w:val="0070606E"/>
    <w:rsid w:val="00712BAE"/>
    <w:rsid w:val="00715C5A"/>
    <w:rsid w:val="00715DD2"/>
    <w:rsid w:val="00723DC4"/>
    <w:rsid w:val="00727A4F"/>
    <w:rsid w:val="00730707"/>
    <w:rsid w:val="007314A2"/>
    <w:rsid w:val="0073628D"/>
    <w:rsid w:val="00737757"/>
    <w:rsid w:val="00753266"/>
    <w:rsid w:val="007543B3"/>
    <w:rsid w:val="00760CA1"/>
    <w:rsid w:val="00767696"/>
    <w:rsid w:val="00767CA2"/>
    <w:rsid w:val="007716D4"/>
    <w:rsid w:val="007745BA"/>
    <w:rsid w:val="00776993"/>
    <w:rsid w:val="007850AB"/>
    <w:rsid w:val="007946AA"/>
    <w:rsid w:val="0079558A"/>
    <w:rsid w:val="007B1604"/>
    <w:rsid w:val="007B2E61"/>
    <w:rsid w:val="007C298B"/>
    <w:rsid w:val="007C3ED3"/>
    <w:rsid w:val="007D0C71"/>
    <w:rsid w:val="007D0ECF"/>
    <w:rsid w:val="007D16C1"/>
    <w:rsid w:val="007D5973"/>
    <w:rsid w:val="007E0F27"/>
    <w:rsid w:val="007E10A9"/>
    <w:rsid w:val="007E14D3"/>
    <w:rsid w:val="007E6AEA"/>
    <w:rsid w:val="007F0557"/>
    <w:rsid w:val="007F1326"/>
    <w:rsid w:val="007F5FE7"/>
    <w:rsid w:val="007F738E"/>
    <w:rsid w:val="00800C82"/>
    <w:rsid w:val="00805A02"/>
    <w:rsid w:val="00807D5C"/>
    <w:rsid w:val="0081373E"/>
    <w:rsid w:val="00814F8A"/>
    <w:rsid w:val="00816B1A"/>
    <w:rsid w:val="00816CC6"/>
    <w:rsid w:val="00821D34"/>
    <w:rsid w:val="00825D41"/>
    <w:rsid w:val="008273B3"/>
    <w:rsid w:val="00832030"/>
    <w:rsid w:val="0084101E"/>
    <w:rsid w:val="00841D21"/>
    <w:rsid w:val="00851598"/>
    <w:rsid w:val="0085409D"/>
    <w:rsid w:val="00855D61"/>
    <w:rsid w:val="0085780C"/>
    <w:rsid w:val="008642E6"/>
    <w:rsid w:val="00876310"/>
    <w:rsid w:val="00883CE2"/>
    <w:rsid w:val="00884456"/>
    <w:rsid w:val="008866CD"/>
    <w:rsid w:val="00887A60"/>
    <w:rsid w:val="00892CC9"/>
    <w:rsid w:val="0089399F"/>
    <w:rsid w:val="00897315"/>
    <w:rsid w:val="008A1448"/>
    <w:rsid w:val="008A4C1F"/>
    <w:rsid w:val="008A5E35"/>
    <w:rsid w:val="008B0A4C"/>
    <w:rsid w:val="008B2B9F"/>
    <w:rsid w:val="008B6BEA"/>
    <w:rsid w:val="008B718A"/>
    <w:rsid w:val="008C048F"/>
    <w:rsid w:val="008C29B8"/>
    <w:rsid w:val="008C74D8"/>
    <w:rsid w:val="008D19E7"/>
    <w:rsid w:val="008D5CCE"/>
    <w:rsid w:val="008D76DD"/>
    <w:rsid w:val="008E406B"/>
    <w:rsid w:val="008E56CF"/>
    <w:rsid w:val="008F27D7"/>
    <w:rsid w:val="00901133"/>
    <w:rsid w:val="009020AD"/>
    <w:rsid w:val="009045C3"/>
    <w:rsid w:val="00905619"/>
    <w:rsid w:val="00906934"/>
    <w:rsid w:val="00906A08"/>
    <w:rsid w:val="009108D7"/>
    <w:rsid w:val="00915589"/>
    <w:rsid w:val="009206D6"/>
    <w:rsid w:val="00921DF1"/>
    <w:rsid w:val="00922810"/>
    <w:rsid w:val="00927B20"/>
    <w:rsid w:val="0093151B"/>
    <w:rsid w:val="00936FE7"/>
    <w:rsid w:val="00945951"/>
    <w:rsid w:val="00945A7A"/>
    <w:rsid w:val="0095014D"/>
    <w:rsid w:val="00950991"/>
    <w:rsid w:val="009554FB"/>
    <w:rsid w:val="00956F53"/>
    <w:rsid w:val="00957D1D"/>
    <w:rsid w:val="009601ED"/>
    <w:rsid w:val="00962B7D"/>
    <w:rsid w:val="009660B7"/>
    <w:rsid w:val="00973109"/>
    <w:rsid w:val="00973207"/>
    <w:rsid w:val="00975906"/>
    <w:rsid w:val="00980856"/>
    <w:rsid w:val="00982285"/>
    <w:rsid w:val="00983F68"/>
    <w:rsid w:val="0098574F"/>
    <w:rsid w:val="009874A4"/>
    <w:rsid w:val="009920E1"/>
    <w:rsid w:val="0099337B"/>
    <w:rsid w:val="00993FB4"/>
    <w:rsid w:val="00995ABA"/>
    <w:rsid w:val="00997232"/>
    <w:rsid w:val="009A59CC"/>
    <w:rsid w:val="009A743C"/>
    <w:rsid w:val="009B057C"/>
    <w:rsid w:val="009B1FF6"/>
    <w:rsid w:val="009D1E9A"/>
    <w:rsid w:val="009D3E6E"/>
    <w:rsid w:val="009D4081"/>
    <w:rsid w:val="009D4E17"/>
    <w:rsid w:val="009D7F8D"/>
    <w:rsid w:val="009E0CFD"/>
    <w:rsid w:val="009E1986"/>
    <w:rsid w:val="009E399F"/>
    <w:rsid w:val="009E4C52"/>
    <w:rsid w:val="009E641B"/>
    <w:rsid w:val="009F03EB"/>
    <w:rsid w:val="009F694A"/>
    <w:rsid w:val="00A00926"/>
    <w:rsid w:val="00A0188E"/>
    <w:rsid w:val="00A03185"/>
    <w:rsid w:val="00A0760B"/>
    <w:rsid w:val="00A122CC"/>
    <w:rsid w:val="00A13344"/>
    <w:rsid w:val="00A14FAD"/>
    <w:rsid w:val="00A16B69"/>
    <w:rsid w:val="00A2194E"/>
    <w:rsid w:val="00A22232"/>
    <w:rsid w:val="00A2244D"/>
    <w:rsid w:val="00A237C8"/>
    <w:rsid w:val="00A238AA"/>
    <w:rsid w:val="00A244DA"/>
    <w:rsid w:val="00A245C2"/>
    <w:rsid w:val="00A2462D"/>
    <w:rsid w:val="00A40338"/>
    <w:rsid w:val="00A40C3A"/>
    <w:rsid w:val="00A41FAA"/>
    <w:rsid w:val="00A42A79"/>
    <w:rsid w:val="00A4425B"/>
    <w:rsid w:val="00A4522D"/>
    <w:rsid w:val="00A501F6"/>
    <w:rsid w:val="00A55E89"/>
    <w:rsid w:val="00A6499F"/>
    <w:rsid w:val="00A653D5"/>
    <w:rsid w:val="00A72051"/>
    <w:rsid w:val="00A73831"/>
    <w:rsid w:val="00A74A23"/>
    <w:rsid w:val="00A754D3"/>
    <w:rsid w:val="00A76024"/>
    <w:rsid w:val="00A76A24"/>
    <w:rsid w:val="00A81F47"/>
    <w:rsid w:val="00A867F0"/>
    <w:rsid w:val="00A90072"/>
    <w:rsid w:val="00A9145B"/>
    <w:rsid w:val="00A9529A"/>
    <w:rsid w:val="00A95AA9"/>
    <w:rsid w:val="00AA2309"/>
    <w:rsid w:val="00AA3980"/>
    <w:rsid w:val="00AA7E70"/>
    <w:rsid w:val="00AB7532"/>
    <w:rsid w:val="00AC3CA6"/>
    <w:rsid w:val="00AD0BA2"/>
    <w:rsid w:val="00AD4378"/>
    <w:rsid w:val="00AE3DDA"/>
    <w:rsid w:val="00AF0622"/>
    <w:rsid w:val="00AF1544"/>
    <w:rsid w:val="00AF2A38"/>
    <w:rsid w:val="00AF4258"/>
    <w:rsid w:val="00AF4F17"/>
    <w:rsid w:val="00B0059F"/>
    <w:rsid w:val="00B01392"/>
    <w:rsid w:val="00B01A09"/>
    <w:rsid w:val="00B02272"/>
    <w:rsid w:val="00B029A4"/>
    <w:rsid w:val="00B0625C"/>
    <w:rsid w:val="00B074A2"/>
    <w:rsid w:val="00B07898"/>
    <w:rsid w:val="00B07A26"/>
    <w:rsid w:val="00B13310"/>
    <w:rsid w:val="00B137E5"/>
    <w:rsid w:val="00B15689"/>
    <w:rsid w:val="00B22813"/>
    <w:rsid w:val="00B22F0D"/>
    <w:rsid w:val="00B2423F"/>
    <w:rsid w:val="00B275FD"/>
    <w:rsid w:val="00B43DF1"/>
    <w:rsid w:val="00B4466F"/>
    <w:rsid w:val="00B574FF"/>
    <w:rsid w:val="00B6082C"/>
    <w:rsid w:val="00B62947"/>
    <w:rsid w:val="00B70BC2"/>
    <w:rsid w:val="00B80AD5"/>
    <w:rsid w:val="00B82BFA"/>
    <w:rsid w:val="00B83B16"/>
    <w:rsid w:val="00B86A29"/>
    <w:rsid w:val="00B903A4"/>
    <w:rsid w:val="00B90866"/>
    <w:rsid w:val="00BA39FC"/>
    <w:rsid w:val="00BC1226"/>
    <w:rsid w:val="00BC490D"/>
    <w:rsid w:val="00BC6AD1"/>
    <w:rsid w:val="00BC74B5"/>
    <w:rsid w:val="00BC7808"/>
    <w:rsid w:val="00BD000B"/>
    <w:rsid w:val="00BD0AFB"/>
    <w:rsid w:val="00BD3A6A"/>
    <w:rsid w:val="00BE4D0A"/>
    <w:rsid w:val="00BF284E"/>
    <w:rsid w:val="00BF3394"/>
    <w:rsid w:val="00BF713B"/>
    <w:rsid w:val="00C0058F"/>
    <w:rsid w:val="00C053FC"/>
    <w:rsid w:val="00C05C3D"/>
    <w:rsid w:val="00C07FAF"/>
    <w:rsid w:val="00C10011"/>
    <w:rsid w:val="00C1501D"/>
    <w:rsid w:val="00C1755C"/>
    <w:rsid w:val="00C179BC"/>
    <w:rsid w:val="00C17CC1"/>
    <w:rsid w:val="00C2027F"/>
    <w:rsid w:val="00C2033C"/>
    <w:rsid w:val="00C21C42"/>
    <w:rsid w:val="00C25C6C"/>
    <w:rsid w:val="00C3220C"/>
    <w:rsid w:val="00C36CF6"/>
    <w:rsid w:val="00C43797"/>
    <w:rsid w:val="00C43951"/>
    <w:rsid w:val="00C51C33"/>
    <w:rsid w:val="00C53308"/>
    <w:rsid w:val="00C5596C"/>
    <w:rsid w:val="00C60ECC"/>
    <w:rsid w:val="00C6205C"/>
    <w:rsid w:val="00C621E4"/>
    <w:rsid w:val="00C676AC"/>
    <w:rsid w:val="00C701AF"/>
    <w:rsid w:val="00C735E5"/>
    <w:rsid w:val="00C7393E"/>
    <w:rsid w:val="00C74F00"/>
    <w:rsid w:val="00C76944"/>
    <w:rsid w:val="00C77530"/>
    <w:rsid w:val="00C81040"/>
    <w:rsid w:val="00C82D25"/>
    <w:rsid w:val="00C831D1"/>
    <w:rsid w:val="00C83539"/>
    <w:rsid w:val="00C8544D"/>
    <w:rsid w:val="00C9311E"/>
    <w:rsid w:val="00CA2163"/>
    <w:rsid w:val="00CA559A"/>
    <w:rsid w:val="00CA7794"/>
    <w:rsid w:val="00CB081F"/>
    <w:rsid w:val="00CB33E9"/>
    <w:rsid w:val="00CB382F"/>
    <w:rsid w:val="00CB7327"/>
    <w:rsid w:val="00CE1452"/>
    <w:rsid w:val="00CE1538"/>
    <w:rsid w:val="00CE1548"/>
    <w:rsid w:val="00CE2278"/>
    <w:rsid w:val="00CE6DDE"/>
    <w:rsid w:val="00D00ADA"/>
    <w:rsid w:val="00D00F9D"/>
    <w:rsid w:val="00D045D3"/>
    <w:rsid w:val="00D05819"/>
    <w:rsid w:val="00D068C1"/>
    <w:rsid w:val="00D1349B"/>
    <w:rsid w:val="00D15AEC"/>
    <w:rsid w:val="00D16F95"/>
    <w:rsid w:val="00D20435"/>
    <w:rsid w:val="00D274D1"/>
    <w:rsid w:val="00D30A76"/>
    <w:rsid w:val="00D33E59"/>
    <w:rsid w:val="00D3647B"/>
    <w:rsid w:val="00D36719"/>
    <w:rsid w:val="00D41391"/>
    <w:rsid w:val="00D42374"/>
    <w:rsid w:val="00D506D4"/>
    <w:rsid w:val="00D62B56"/>
    <w:rsid w:val="00D62FF0"/>
    <w:rsid w:val="00D66E2C"/>
    <w:rsid w:val="00D70090"/>
    <w:rsid w:val="00D72C72"/>
    <w:rsid w:val="00D7418A"/>
    <w:rsid w:val="00D75D50"/>
    <w:rsid w:val="00D76C28"/>
    <w:rsid w:val="00D81980"/>
    <w:rsid w:val="00D81CCE"/>
    <w:rsid w:val="00D8270C"/>
    <w:rsid w:val="00D840EB"/>
    <w:rsid w:val="00D8545F"/>
    <w:rsid w:val="00D85D4D"/>
    <w:rsid w:val="00D87916"/>
    <w:rsid w:val="00D91639"/>
    <w:rsid w:val="00D94369"/>
    <w:rsid w:val="00D961C6"/>
    <w:rsid w:val="00D96403"/>
    <w:rsid w:val="00D96E64"/>
    <w:rsid w:val="00D97546"/>
    <w:rsid w:val="00D97A8E"/>
    <w:rsid w:val="00DA1C9E"/>
    <w:rsid w:val="00DA2DE0"/>
    <w:rsid w:val="00DA75A0"/>
    <w:rsid w:val="00DB3F1B"/>
    <w:rsid w:val="00DB5349"/>
    <w:rsid w:val="00DB553C"/>
    <w:rsid w:val="00DB5D60"/>
    <w:rsid w:val="00DD49FA"/>
    <w:rsid w:val="00DD5147"/>
    <w:rsid w:val="00DD5D3F"/>
    <w:rsid w:val="00DD6DC6"/>
    <w:rsid w:val="00DD6E34"/>
    <w:rsid w:val="00DD779E"/>
    <w:rsid w:val="00DE00C7"/>
    <w:rsid w:val="00DE413F"/>
    <w:rsid w:val="00DE5140"/>
    <w:rsid w:val="00DE603A"/>
    <w:rsid w:val="00DE6CE6"/>
    <w:rsid w:val="00DF5C74"/>
    <w:rsid w:val="00DF7D7C"/>
    <w:rsid w:val="00E038F2"/>
    <w:rsid w:val="00E0395D"/>
    <w:rsid w:val="00E073D3"/>
    <w:rsid w:val="00E077F0"/>
    <w:rsid w:val="00E07AC9"/>
    <w:rsid w:val="00E104A1"/>
    <w:rsid w:val="00E126A4"/>
    <w:rsid w:val="00E1359D"/>
    <w:rsid w:val="00E15017"/>
    <w:rsid w:val="00E175F9"/>
    <w:rsid w:val="00E20DFE"/>
    <w:rsid w:val="00E21FA9"/>
    <w:rsid w:val="00E22879"/>
    <w:rsid w:val="00E25DE7"/>
    <w:rsid w:val="00E26EA2"/>
    <w:rsid w:val="00E27010"/>
    <w:rsid w:val="00E43B50"/>
    <w:rsid w:val="00E44131"/>
    <w:rsid w:val="00E46799"/>
    <w:rsid w:val="00E4713B"/>
    <w:rsid w:val="00E47A08"/>
    <w:rsid w:val="00E56808"/>
    <w:rsid w:val="00E56AED"/>
    <w:rsid w:val="00E61C1E"/>
    <w:rsid w:val="00E64BFD"/>
    <w:rsid w:val="00E715A8"/>
    <w:rsid w:val="00E71CA1"/>
    <w:rsid w:val="00E8066E"/>
    <w:rsid w:val="00E82402"/>
    <w:rsid w:val="00E83BB7"/>
    <w:rsid w:val="00E8429D"/>
    <w:rsid w:val="00E84476"/>
    <w:rsid w:val="00E90CB2"/>
    <w:rsid w:val="00E92EE9"/>
    <w:rsid w:val="00E931A3"/>
    <w:rsid w:val="00EA0551"/>
    <w:rsid w:val="00EA0DBA"/>
    <w:rsid w:val="00EA44A6"/>
    <w:rsid w:val="00EA5767"/>
    <w:rsid w:val="00EA6620"/>
    <w:rsid w:val="00EA783D"/>
    <w:rsid w:val="00EB3A3C"/>
    <w:rsid w:val="00EC082F"/>
    <w:rsid w:val="00EC1693"/>
    <w:rsid w:val="00EC6FD7"/>
    <w:rsid w:val="00EC7CA6"/>
    <w:rsid w:val="00EC7E83"/>
    <w:rsid w:val="00ED1477"/>
    <w:rsid w:val="00ED2497"/>
    <w:rsid w:val="00ED5D2E"/>
    <w:rsid w:val="00EF023B"/>
    <w:rsid w:val="00EF0F03"/>
    <w:rsid w:val="00F00D93"/>
    <w:rsid w:val="00F01950"/>
    <w:rsid w:val="00F01DCB"/>
    <w:rsid w:val="00F04D27"/>
    <w:rsid w:val="00F06115"/>
    <w:rsid w:val="00F06282"/>
    <w:rsid w:val="00F11E47"/>
    <w:rsid w:val="00F24348"/>
    <w:rsid w:val="00F25BFB"/>
    <w:rsid w:val="00F27FFE"/>
    <w:rsid w:val="00F314A7"/>
    <w:rsid w:val="00F33EAF"/>
    <w:rsid w:val="00F42A7B"/>
    <w:rsid w:val="00F43C85"/>
    <w:rsid w:val="00F46185"/>
    <w:rsid w:val="00F469B5"/>
    <w:rsid w:val="00F50225"/>
    <w:rsid w:val="00F55586"/>
    <w:rsid w:val="00F5558A"/>
    <w:rsid w:val="00F57856"/>
    <w:rsid w:val="00F6121B"/>
    <w:rsid w:val="00F658A7"/>
    <w:rsid w:val="00F70997"/>
    <w:rsid w:val="00F71ED5"/>
    <w:rsid w:val="00F7522C"/>
    <w:rsid w:val="00F817B5"/>
    <w:rsid w:val="00F829C0"/>
    <w:rsid w:val="00F84751"/>
    <w:rsid w:val="00F86A0D"/>
    <w:rsid w:val="00F90ED2"/>
    <w:rsid w:val="00F92827"/>
    <w:rsid w:val="00F96620"/>
    <w:rsid w:val="00FA51DE"/>
    <w:rsid w:val="00FA6E1D"/>
    <w:rsid w:val="00FB38CC"/>
    <w:rsid w:val="00FB450D"/>
    <w:rsid w:val="00FB7075"/>
    <w:rsid w:val="00FC4174"/>
    <w:rsid w:val="00FD4D3C"/>
    <w:rsid w:val="00FD71F6"/>
    <w:rsid w:val="00FE3986"/>
    <w:rsid w:val="00FF172B"/>
    <w:rsid w:val="00FF34E6"/>
    <w:rsid w:val="00FF4954"/>
    <w:rsid w:val="00FF5417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9FA62D"/>
  <w15:chartTrackingRefBased/>
  <w15:docId w15:val="{C9FA339E-1151-4AE5-B8C2-039704F0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53488"/>
    <w:rPr>
      <w:sz w:val="24"/>
      <w:lang w:val="en-GB" w:eastAsia="nl-NL"/>
    </w:rPr>
  </w:style>
  <w:style w:type="paragraph" w:styleId="Heading1">
    <w:name w:val="heading 1"/>
    <w:basedOn w:val="BodyText"/>
    <w:next w:val="BodyText"/>
    <w:link w:val="Heading1Char"/>
    <w:qFormat/>
    <w:rsid w:val="00453488"/>
    <w:pPr>
      <w:keepNext/>
      <w:numPr>
        <w:numId w:val="1"/>
      </w:numPr>
      <w:spacing w:after="200"/>
      <w:outlineLvl w:val="0"/>
    </w:pPr>
    <w:rPr>
      <w:rFonts w:cs="Arial"/>
      <w:b/>
      <w:bCs/>
      <w:caps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453488"/>
    <w:pPr>
      <w:numPr>
        <w:ilvl w:val="1"/>
      </w:numPr>
      <w:outlineLvl w:val="1"/>
    </w:pPr>
    <w:rPr>
      <w:caps w:val="0"/>
      <w:sz w:val="26"/>
      <w:szCs w:val="26"/>
    </w:rPr>
  </w:style>
  <w:style w:type="paragraph" w:styleId="Heading3">
    <w:name w:val="heading 3"/>
    <w:basedOn w:val="Heading2"/>
    <w:next w:val="BodyText"/>
    <w:link w:val="Heading3Char"/>
    <w:qFormat/>
    <w:rsid w:val="00453488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453488"/>
    <w:pPr>
      <w:numPr>
        <w:ilvl w:val="3"/>
      </w:numPr>
      <w:spacing w:after="120"/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453488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453488"/>
    <w:pPr>
      <w:numPr>
        <w:ilvl w:val="5"/>
      </w:numPr>
      <w:outlineLvl w:val="5"/>
    </w:pPr>
    <w:rPr>
      <w:rFonts w:cs="Times New Roman"/>
      <w:iCs/>
    </w:rPr>
  </w:style>
  <w:style w:type="paragraph" w:styleId="Heading7">
    <w:name w:val="heading 7"/>
    <w:basedOn w:val="Heading6"/>
    <w:next w:val="BodyText"/>
    <w:link w:val="Heading7Char"/>
    <w:uiPriority w:val="9"/>
    <w:unhideWhenUsed/>
    <w:qFormat/>
    <w:rsid w:val="00453488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453488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unhideWhenUsed/>
    <w:qFormat/>
    <w:rsid w:val="00453488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53488"/>
    <w:rPr>
      <w:rFonts w:ascii="Arial" w:hAnsi="Arial" w:cs="Arial"/>
      <w:b/>
      <w:bCs/>
      <w:caps/>
      <w:sz w:val="28"/>
      <w:szCs w:val="28"/>
      <w:lang w:val="en-GB" w:eastAsia="en-US"/>
    </w:rPr>
  </w:style>
  <w:style w:type="character" w:customStyle="1" w:styleId="Heading2Char">
    <w:name w:val="Heading 2 Char"/>
    <w:link w:val="Heading2"/>
    <w:rsid w:val="00453488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5Char">
    <w:name w:val="Heading 5 Char"/>
    <w:link w:val="Heading5"/>
    <w:rsid w:val="00453488"/>
    <w:rPr>
      <w:rFonts w:ascii="Arial" w:hAnsi="Arial" w:cs="Arial"/>
      <w:b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453488"/>
    <w:rPr>
      <w:rFonts w:ascii="Arial" w:hAnsi="Arial" w:cs="Arial"/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rsid w:val="00453488"/>
    <w:rPr>
      <w:rFonts w:ascii="Arial" w:hAnsi="Arial" w:cs="Arial"/>
      <w:b/>
      <w:sz w:val="24"/>
      <w:szCs w:val="24"/>
      <w:lang w:val="en-GB" w:eastAsia="en-US"/>
    </w:rPr>
  </w:style>
  <w:style w:type="paragraph" w:customStyle="1" w:styleId="Table">
    <w:name w:val="Table"/>
    <w:basedOn w:val="BodyText"/>
    <w:link w:val="TableChar"/>
    <w:qFormat/>
    <w:rsid w:val="00453488"/>
    <w:pPr>
      <w:keepNext/>
      <w:tabs>
        <w:tab w:val="left" w:pos="284"/>
      </w:tabs>
      <w:spacing w:after="0"/>
    </w:pPr>
    <w:rPr>
      <w:rFonts w:ascii="Arial Narrow" w:hAnsi="Arial Narrow" w:cs="Arial Narrow"/>
    </w:rPr>
  </w:style>
  <w:style w:type="character" w:customStyle="1" w:styleId="TableChar">
    <w:name w:val="Table Char"/>
    <w:link w:val="Table"/>
    <w:rsid w:val="00453488"/>
    <w:rPr>
      <w:rFonts w:ascii="Arial Narrow" w:hAnsi="Arial Narrow" w:cs="Arial Narrow"/>
      <w:sz w:val="22"/>
      <w:lang w:val="en-GB" w:eastAsia="en-US"/>
    </w:rPr>
  </w:style>
  <w:style w:type="character" w:customStyle="1" w:styleId="Heading8Char">
    <w:name w:val="Heading 8 Char"/>
    <w:link w:val="Heading8"/>
    <w:uiPriority w:val="9"/>
    <w:rsid w:val="00453488"/>
    <w:rPr>
      <w:rFonts w:ascii="Arial" w:hAnsi="Arial"/>
      <w:b/>
      <w:sz w:val="22"/>
      <w:szCs w:val="24"/>
      <w:lang w:val="en-GB" w:eastAsia="en-US"/>
    </w:rPr>
  </w:style>
  <w:style w:type="character" w:customStyle="1" w:styleId="Heading7Char">
    <w:name w:val="Heading 7 Char"/>
    <w:link w:val="Heading7"/>
    <w:uiPriority w:val="9"/>
    <w:rsid w:val="00453488"/>
    <w:rPr>
      <w:rFonts w:ascii="Arial" w:hAnsi="Arial"/>
      <w:b/>
      <w:sz w:val="22"/>
      <w:szCs w:val="24"/>
      <w:lang w:val="en-GB" w:eastAsia="en-US"/>
    </w:rPr>
  </w:style>
  <w:style w:type="character" w:customStyle="1" w:styleId="Heading6Char">
    <w:name w:val="Heading 6 Char"/>
    <w:link w:val="Heading6"/>
    <w:uiPriority w:val="9"/>
    <w:rsid w:val="00453488"/>
    <w:rPr>
      <w:rFonts w:ascii="Arial" w:hAnsi="Arial"/>
      <w:b/>
      <w:iCs/>
      <w:sz w:val="22"/>
      <w:szCs w:val="24"/>
      <w:lang w:val="en-GB" w:eastAsia="en-US"/>
    </w:rPr>
  </w:style>
  <w:style w:type="character" w:customStyle="1" w:styleId="Heading9Char">
    <w:name w:val="Heading 9 Char"/>
    <w:link w:val="Heading9"/>
    <w:uiPriority w:val="9"/>
    <w:rsid w:val="00453488"/>
    <w:rPr>
      <w:rFonts w:ascii="Arial" w:hAnsi="Arial"/>
      <w:b/>
      <w:iCs/>
      <w:sz w:val="22"/>
      <w:szCs w:val="24"/>
      <w:lang w:val="en-GB" w:eastAsia="en-US"/>
    </w:rPr>
  </w:style>
  <w:style w:type="paragraph" w:styleId="BodyText">
    <w:name w:val="Body Text"/>
    <w:link w:val="BodyTextChar"/>
    <w:qFormat/>
    <w:rsid w:val="00453488"/>
    <w:pPr>
      <w:spacing w:after="120"/>
    </w:pPr>
    <w:rPr>
      <w:rFonts w:ascii="Arial" w:hAnsi="Arial"/>
      <w:sz w:val="22"/>
      <w:lang w:val="en-GB"/>
    </w:rPr>
  </w:style>
  <w:style w:type="character" w:customStyle="1" w:styleId="BodyTextChar">
    <w:name w:val="Body Text Char"/>
    <w:link w:val="BodyText"/>
    <w:rsid w:val="00453488"/>
    <w:rPr>
      <w:rFonts w:ascii="Arial" w:hAnsi="Arial"/>
      <w:sz w:val="22"/>
      <w:lang w:val="en-GB" w:eastAsia="en-US" w:bidi="ar-SA"/>
    </w:rPr>
  </w:style>
  <w:style w:type="paragraph" w:styleId="Header">
    <w:name w:val="header"/>
    <w:basedOn w:val="BodyText"/>
    <w:next w:val="BodyText"/>
    <w:link w:val="HeaderChar"/>
    <w:uiPriority w:val="99"/>
    <w:unhideWhenUsed/>
    <w:qFormat/>
    <w:rsid w:val="00453488"/>
    <w:pPr>
      <w:spacing w:after="0"/>
    </w:pPr>
    <w:rPr>
      <w:sz w:val="18"/>
    </w:rPr>
  </w:style>
  <w:style w:type="character" w:customStyle="1" w:styleId="HeaderChar">
    <w:name w:val="Header Char"/>
    <w:link w:val="Header"/>
    <w:uiPriority w:val="99"/>
    <w:rsid w:val="00453488"/>
    <w:rPr>
      <w:rFonts w:ascii="Arial" w:hAnsi="Arial"/>
      <w:sz w:val="18"/>
      <w:lang w:val="en-GB" w:eastAsia="en-US"/>
    </w:rPr>
  </w:style>
  <w:style w:type="paragraph" w:styleId="Footer">
    <w:name w:val="footer"/>
    <w:basedOn w:val="BodyText"/>
    <w:next w:val="BodyText"/>
    <w:link w:val="FooterChar"/>
    <w:uiPriority w:val="99"/>
    <w:unhideWhenUsed/>
    <w:qFormat/>
    <w:rsid w:val="00453488"/>
    <w:pPr>
      <w:pBdr>
        <w:top w:val="single" w:sz="4" w:space="1" w:color="auto"/>
      </w:pBdr>
      <w:spacing w:after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453488"/>
    <w:rPr>
      <w:rFonts w:ascii="Arial" w:hAnsi="Arial"/>
      <w:sz w:val="18"/>
      <w:lang w:val="en-GB" w:eastAsia="en-US"/>
    </w:rPr>
  </w:style>
  <w:style w:type="paragraph" w:styleId="Caption">
    <w:name w:val="caption"/>
    <w:basedOn w:val="BodyText"/>
    <w:next w:val="BodyText"/>
    <w:link w:val="CaptionChar"/>
    <w:uiPriority w:val="35"/>
    <w:unhideWhenUsed/>
    <w:qFormat/>
    <w:rsid w:val="00453488"/>
    <w:pPr>
      <w:keepNext/>
      <w:spacing w:before="240" w:after="60"/>
    </w:pPr>
    <w:rPr>
      <w:b/>
      <w:bCs/>
      <w:sz w:val="20"/>
      <w:szCs w:val="18"/>
    </w:rPr>
  </w:style>
  <w:style w:type="paragraph" w:styleId="Title">
    <w:name w:val="Title"/>
    <w:basedOn w:val="BodyText"/>
    <w:next w:val="BodyText"/>
    <w:link w:val="TitleChar"/>
    <w:uiPriority w:val="10"/>
    <w:qFormat/>
    <w:rsid w:val="00453488"/>
    <w:pPr>
      <w:spacing w:after="240"/>
      <w:jc w:val="center"/>
    </w:pPr>
    <w:rPr>
      <w:b/>
      <w:caps/>
      <w:sz w:val="28"/>
      <w:szCs w:val="52"/>
    </w:rPr>
  </w:style>
  <w:style w:type="character" w:customStyle="1" w:styleId="TitleChar">
    <w:name w:val="Title Char"/>
    <w:link w:val="Title"/>
    <w:uiPriority w:val="10"/>
    <w:rsid w:val="00453488"/>
    <w:rPr>
      <w:rFonts w:ascii="Arial" w:eastAsia="Times New Roman" w:hAnsi="Arial" w:cs="Times New Roman"/>
      <w:b/>
      <w:caps/>
      <w:sz w:val="28"/>
      <w:szCs w:val="52"/>
      <w:lang w:val="en-GB" w:eastAsia="en-US"/>
    </w:rPr>
  </w:style>
  <w:style w:type="paragraph" w:styleId="Subtitle">
    <w:name w:val="Subtitle"/>
    <w:basedOn w:val="BodyText"/>
    <w:next w:val="BodyText"/>
    <w:link w:val="SubtitleChar"/>
    <w:uiPriority w:val="11"/>
    <w:qFormat/>
    <w:rsid w:val="00453488"/>
    <w:pPr>
      <w:numPr>
        <w:ilvl w:val="1"/>
      </w:numPr>
      <w:spacing w:after="240"/>
      <w:jc w:val="center"/>
    </w:pPr>
    <w:rPr>
      <w:i/>
      <w:iCs/>
      <w:szCs w:val="24"/>
    </w:rPr>
  </w:style>
  <w:style w:type="character" w:customStyle="1" w:styleId="SubtitleChar">
    <w:name w:val="Subtitle Char"/>
    <w:link w:val="Subtitle"/>
    <w:uiPriority w:val="11"/>
    <w:rsid w:val="00453488"/>
    <w:rPr>
      <w:rFonts w:ascii="Arial" w:eastAsia="Times New Roman" w:hAnsi="Arial" w:cs="Times New Roman"/>
      <w:i/>
      <w:iCs/>
      <w:sz w:val="22"/>
      <w:szCs w:val="24"/>
      <w:lang w:val="en-GB" w:eastAsia="en-US"/>
    </w:rPr>
  </w:style>
  <w:style w:type="paragraph" w:styleId="TOCHeading">
    <w:name w:val="TOC Heading"/>
    <w:aliases w:val="TOC Title"/>
    <w:basedOn w:val="Heading1"/>
    <w:next w:val="Normal"/>
    <w:uiPriority w:val="39"/>
    <w:unhideWhenUsed/>
    <w:rsid w:val="00453488"/>
    <w:pPr>
      <w:keepLines/>
      <w:numPr>
        <w:numId w:val="0"/>
      </w:numPr>
      <w:jc w:val="center"/>
      <w:outlineLvl w:val="9"/>
    </w:pPr>
    <w:rPr>
      <w:rFonts w:cs="Times New Roman"/>
    </w:rPr>
  </w:style>
  <w:style w:type="character" w:customStyle="1" w:styleId="CaptionChar">
    <w:name w:val="Caption Char"/>
    <w:link w:val="Caption"/>
    <w:uiPriority w:val="35"/>
    <w:rsid w:val="00453488"/>
    <w:rPr>
      <w:rFonts w:ascii="Arial" w:hAnsi="Arial"/>
      <w:b/>
      <w:bCs/>
      <w:szCs w:val="18"/>
      <w:lang w:val="en-GB" w:eastAsia="en-US"/>
    </w:rPr>
  </w:style>
  <w:style w:type="paragraph" w:styleId="TOC1">
    <w:name w:val="toc 1"/>
    <w:basedOn w:val="BodyText"/>
    <w:next w:val="BodyText"/>
    <w:uiPriority w:val="39"/>
    <w:unhideWhenUsed/>
    <w:qFormat/>
    <w:rsid w:val="00453488"/>
  </w:style>
  <w:style w:type="paragraph" w:customStyle="1" w:styleId="ToCTitle">
    <w:name w:val="ToC Title"/>
    <w:basedOn w:val="BodyText"/>
    <w:next w:val="BodyText"/>
    <w:qFormat/>
    <w:rsid w:val="00453488"/>
    <w:pPr>
      <w:spacing w:before="240" w:after="240"/>
      <w:jc w:val="center"/>
      <w:outlineLvl w:val="0"/>
    </w:pPr>
    <w:rPr>
      <w:b/>
      <w:caps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34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53488"/>
    <w:rPr>
      <w:rFonts w:ascii="Tahoma" w:hAnsi="Tahoma" w:cs="Tahoma"/>
      <w:sz w:val="16"/>
      <w:szCs w:val="16"/>
      <w:lang w:val="en-GB"/>
    </w:rPr>
  </w:style>
  <w:style w:type="character" w:customStyle="1" w:styleId="NEWHiddenText">
    <w:name w:val="NEW Hidden Text"/>
    <w:uiPriority w:val="1"/>
    <w:qFormat/>
    <w:rsid w:val="00453488"/>
    <w:rPr>
      <w:vanish/>
      <w:color w:val="00B0F0"/>
      <w:u w:val="dotted"/>
      <w:lang w:val="en-US"/>
    </w:rPr>
  </w:style>
  <w:style w:type="paragraph" w:customStyle="1" w:styleId="listalpha">
    <w:name w:val="list:alpha"/>
    <w:basedOn w:val="Normal"/>
    <w:uiPriority w:val="3"/>
    <w:qFormat/>
    <w:rsid w:val="00453488"/>
    <w:pPr>
      <w:keepNext/>
      <w:numPr>
        <w:numId w:val="13"/>
      </w:numPr>
      <w:spacing w:after="120"/>
      <w:ind w:left="431" w:hanging="431"/>
      <w:contextualSpacing/>
    </w:pPr>
    <w:rPr>
      <w:rFonts w:ascii="Arial" w:hAnsi="Arial"/>
      <w:sz w:val="22"/>
      <w:szCs w:val="24"/>
    </w:rPr>
  </w:style>
  <w:style w:type="character" w:styleId="Hyperlink">
    <w:name w:val="Hyperlink"/>
    <w:uiPriority w:val="99"/>
    <w:unhideWhenUsed/>
    <w:rsid w:val="00453488"/>
    <w:rPr>
      <w:color w:val="0000FF"/>
      <w:u w:val="single"/>
    </w:rPr>
  </w:style>
  <w:style w:type="paragraph" w:styleId="TOC2">
    <w:name w:val="toc 2"/>
    <w:basedOn w:val="BodyText"/>
    <w:next w:val="BodyText"/>
    <w:uiPriority w:val="39"/>
    <w:unhideWhenUsed/>
    <w:qFormat/>
    <w:rsid w:val="00453488"/>
    <w:pPr>
      <w:spacing w:after="100"/>
      <w:ind w:left="240"/>
    </w:pPr>
  </w:style>
  <w:style w:type="paragraph" w:styleId="TOC3">
    <w:name w:val="toc 3"/>
    <w:basedOn w:val="BodyText"/>
    <w:next w:val="BodyText"/>
    <w:uiPriority w:val="39"/>
    <w:unhideWhenUsed/>
    <w:qFormat/>
    <w:rsid w:val="00453488"/>
    <w:pPr>
      <w:spacing w:after="100"/>
      <w:ind w:left="480"/>
    </w:pPr>
  </w:style>
  <w:style w:type="paragraph" w:styleId="TOC4">
    <w:name w:val="toc 4"/>
    <w:basedOn w:val="BodyText"/>
    <w:next w:val="BodyText"/>
    <w:uiPriority w:val="39"/>
    <w:unhideWhenUsed/>
    <w:qFormat/>
    <w:rsid w:val="00453488"/>
    <w:pPr>
      <w:spacing w:after="100"/>
      <w:ind w:left="720"/>
    </w:pPr>
  </w:style>
  <w:style w:type="paragraph" w:styleId="TOC5">
    <w:name w:val="toc 5"/>
    <w:basedOn w:val="BodyText"/>
    <w:next w:val="BodyText"/>
    <w:autoRedefine/>
    <w:uiPriority w:val="39"/>
    <w:semiHidden/>
    <w:unhideWhenUsed/>
    <w:qFormat/>
    <w:rsid w:val="00453488"/>
    <w:pPr>
      <w:spacing w:after="100"/>
      <w:ind w:left="9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53488"/>
    <w:rPr>
      <w:sz w:val="20"/>
    </w:rPr>
  </w:style>
  <w:style w:type="paragraph" w:styleId="TableofFigures">
    <w:name w:val="table of figures"/>
    <w:basedOn w:val="BodyText"/>
    <w:next w:val="BodyText"/>
    <w:autoRedefine/>
    <w:uiPriority w:val="99"/>
    <w:unhideWhenUsed/>
    <w:qFormat/>
    <w:rsid w:val="00453488"/>
  </w:style>
  <w:style w:type="character" w:customStyle="1" w:styleId="EndnoteTextChar">
    <w:name w:val="Endnote Text Char"/>
    <w:link w:val="EndnoteText"/>
    <w:uiPriority w:val="99"/>
    <w:semiHidden/>
    <w:rsid w:val="00453488"/>
    <w:rPr>
      <w:lang w:val="en-GB"/>
    </w:rPr>
  </w:style>
  <w:style w:type="character" w:styleId="EndnoteReference">
    <w:name w:val="endnote reference"/>
    <w:uiPriority w:val="99"/>
    <w:semiHidden/>
    <w:unhideWhenUsed/>
    <w:rsid w:val="00453488"/>
    <w:rPr>
      <w:vertAlign w:val="superscript"/>
    </w:rPr>
  </w:style>
  <w:style w:type="table" w:styleId="TableGrid">
    <w:name w:val="Table Grid"/>
    <w:basedOn w:val="TableElegant"/>
    <w:uiPriority w:val="59"/>
    <w:rsid w:val="00453488"/>
    <w:rPr>
      <w:rFonts w:ascii="Arial Narrow" w:hAnsi="Arial Narrow"/>
      <w:sz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</w:pPr>
      <w:rPr>
        <w:rFonts w:ascii="Tahoma" w:hAnsi="Tahoma"/>
        <w:b/>
        <w:bCs w:val="0"/>
        <w:caps w:val="0"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cantSplit/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BFBFB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key">
    <w:name w:val="Table key"/>
    <w:basedOn w:val="BodyText"/>
    <w:next w:val="BodyText"/>
    <w:qFormat/>
    <w:rsid w:val="00453488"/>
    <w:pPr>
      <w:contextualSpacing/>
    </w:pPr>
    <w:rPr>
      <w:sz w:val="16"/>
      <w:lang w:val="en-US"/>
    </w:rPr>
  </w:style>
  <w:style w:type="character" w:customStyle="1" w:styleId="NEWHiddenPracticalGuidance">
    <w:name w:val="NEW Hidden Practical Guidance"/>
    <w:uiPriority w:val="1"/>
    <w:qFormat/>
    <w:rsid w:val="00453488"/>
    <w:rPr>
      <w:vanish/>
      <w:color w:val="92D050"/>
    </w:rPr>
  </w:style>
  <w:style w:type="character" w:customStyle="1" w:styleId="NEWHiddenRegulatoryGuidance">
    <w:name w:val="NEW Hidden Regulatory Guidance"/>
    <w:uiPriority w:val="1"/>
    <w:qFormat/>
    <w:rsid w:val="00453488"/>
    <w:rPr>
      <w:vanish/>
      <w:color w:val="C00000"/>
    </w:rPr>
  </w:style>
  <w:style w:type="table" w:styleId="TableElegant">
    <w:name w:val="Table Elegant"/>
    <w:basedOn w:val="TableNormal"/>
    <w:uiPriority w:val="99"/>
    <w:semiHidden/>
    <w:unhideWhenUsed/>
    <w:rsid w:val="004534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3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3488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453488"/>
  </w:style>
  <w:style w:type="paragraph" w:styleId="BlockText">
    <w:name w:val="Block Text"/>
    <w:basedOn w:val="Normal"/>
    <w:uiPriority w:val="99"/>
    <w:semiHidden/>
    <w:unhideWhenUsed/>
    <w:rsid w:val="00453488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ascii="Calibri" w:hAnsi="Calibri"/>
      <w:i/>
      <w:iCs/>
      <w:color w:val="4F81B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53488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453488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3488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53488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53488"/>
    <w:pPr>
      <w:ind w:firstLine="360"/>
    </w:pPr>
    <w:rPr>
      <w:rFonts w:ascii="Times New Roman" w:hAnsi="Times New Roman"/>
      <w:sz w:val="24"/>
    </w:rPr>
  </w:style>
  <w:style w:type="character" w:customStyle="1" w:styleId="BodyTextFirstIndentChar">
    <w:name w:val="Body Text First Indent Char"/>
    <w:link w:val="BodyTextFirstIndent"/>
    <w:uiPriority w:val="99"/>
    <w:semiHidden/>
    <w:rsid w:val="00453488"/>
    <w:rPr>
      <w:rFonts w:ascii="Arial" w:hAnsi="Arial"/>
      <w:sz w:val="24"/>
      <w:lang w:val="en-GB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3488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53488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53488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53488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3488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53488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5348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53488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5348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53488"/>
    <w:rPr>
      <w:sz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488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45348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48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3488"/>
    <w:rPr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3488"/>
  </w:style>
  <w:style w:type="character" w:customStyle="1" w:styleId="DateChar">
    <w:name w:val="Date Char"/>
    <w:link w:val="Date"/>
    <w:uiPriority w:val="99"/>
    <w:semiHidden/>
    <w:rsid w:val="00453488"/>
    <w:rPr>
      <w:sz w:val="24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53488"/>
  </w:style>
  <w:style w:type="character" w:customStyle="1" w:styleId="E-mailSignatureChar">
    <w:name w:val="E-mail Signature Char"/>
    <w:link w:val="E-mailSignature"/>
    <w:uiPriority w:val="99"/>
    <w:semiHidden/>
    <w:rsid w:val="00453488"/>
    <w:rPr>
      <w:sz w:val="24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53488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53488"/>
    <w:rPr>
      <w:rFonts w:ascii="Cambria" w:hAnsi="Cambria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488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45348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5348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53488"/>
    <w:rPr>
      <w:i/>
      <w:iCs/>
      <w:sz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488"/>
    <w:rPr>
      <w:rFonts w:ascii="Consolas" w:hAnsi="Consolas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453488"/>
    <w:rPr>
      <w:rFonts w:ascii="Consolas" w:hAnsi="Consolas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5348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348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348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348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348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348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348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348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348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53488"/>
    <w:rPr>
      <w:rFonts w:ascii="Cambria" w:hAnsi="Cambria"/>
      <w:b/>
      <w:bCs/>
    </w:rPr>
  </w:style>
  <w:style w:type="paragraph" w:customStyle="1" w:styleId="listbull">
    <w:name w:val="list:bull"/>
    <w:basedOn w:val="listalpha"/>
    <w:uiPriority w:val="3"/>
    <w:rsid w:val="00453488"/>
    <w:pPr>
      <w:keepNext w:val="0"/>
      <w:numPr>
        <w:numId w:val="14"/>
      </w:numPr>
      <w:ind w:left="431" w:hanging="431"/>
    </w:pPr>
  </w:style>
  <w:style w:type="paragraph" w:customStyle="1" w:styleId="listindentbull">
    <w:name w:val="list:indent bull"/>
    <w:basedOn w:val="listbull"/>
    <w:uiPriority w:val="4"/>
    <w:qFormat/>
    <w:rsid w:val="00453488"/>
    <w:pPr>
      <w:numPr>
        <w:numId w:val="15"/>
      </w:numPr>
      <w:ind w:left="714" w:hanging="357"/>
    </w:pPr>
  </w:style>
  <w:style w:type="paragraph" w:styleId="List">
    <w:name w:val="List"/>
    <w:basedOn w:val="Normal"/>
    <w:uiPriority w:val="99"/>
    <w:semiHidden/>
    <w:unhideWhenUsed/>
    <w:rsid w:val="0045348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5348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5348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5348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5348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53488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53488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53488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53488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53488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53488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53488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53488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53488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53488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53488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53488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53488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53488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53488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534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GB" w:eastAsia="nl-NL"/>
    </w:rPr>
  </w:style>
  <w:style w:type="character" w:customStyle="1" w:styleId="MacroTextChar">
    <w:name w:val="Macro Text Char"/>
    <w:link w:val="MacroText"/>
    <w:uiPriority w:val="99"/>
    <w:semiHidden/>
    <w:rsid w:val="00453488"/>
    <w:rPr>
      <w:rFonts w:ascii="Consolas" w:hAnsi="Consolas"/>
      <w:lang w:val="en-GB" w:eastAsia="nl-NL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534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53488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customStyle="1" w:styleId="listindentalpha">
    <w:name w:val="list:indent alpha"/>
    <w:basedOn w:val="listalpha"/>
    <w:uiPriority w:val="4"/>
    <w:qFormat/>
    <w:rsid w:val="00453488"/>
    <w:pPr>
      <w:numPr>
        <w:numId w:val="12"/>
      </w:numPr>
      <w:ind w:left="714" w:hanging="357"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53488"/>
    <w:rPr>
      <w:szCs w:val="24"/>
    </w:rPr>
  </w:style>
  <w:style w:type="paragraph" w:styleId="NormalIndent">
    <w:name w:val="Normal Indent"/>
    <w:basedOn w:val="Normal"/>
    <w:uiPriority w:val="99"/>
    <w:semiHidden/>
    <w:unhideWhenUsed/>
    <w:rsid w:val="00453488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53488"/>
  </w:style>
  <w:style w:type="character" w:customStyle="1" w:styleId="NoteHeadingChar">
    <w:name w:val="Note Heading Char"/>
    <w:link w:val="NoteHeading"/>
    <w:uiPriority w:val="99"/>
    <w:semiHidden/>
    <w:rsid w:val="00453488"/>
    <w:rPr>
      <w:sz w:val="24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348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453488"/>
    <w:rPr>
      <w:rFonts w:ascii="Consolas" w:hAnsi="Consolas"/>
      <w:sz w:val="21"/>
      <w:szCs w:val="21"/>
      <w:lang w:val="en-GB"/>
    </w:rPr>
  </w:style>
  <w:style w:type="paragraph" w:customStyle="1" w:styleId="listnum">
    <w:name w:val="list:num"/>
    <w:basedOn w:val="listalpha"/>
    <w:uiPriority w:val="3"/>
    <w:qFormat/>
    <w:rsid w:val="00453488"/>
    <w:pPr>
      <w:numPr>
        <w:numId w:val="16"/>
      </w:numPr>
      <w:ind w:left="431" w:hanging="431"/>
    </w:pPr>
  </w:style>
  <w:style w:type="paragraph" w:customStyle="1" w:styleId="listindentnum">
    <w:name w:val="list:indent num"/>
    <w:basedOn w:val="listnum"/>
    <w:uiPriority w:val="4"/>
    <w:qFormat/>
    <w:rsid w:val="00453488"/>
    <w:pPr>
      <w:numPr>
        <w:numId w:val="21"/>
      </w:numPr>
      <w:ind w:left="714" w:hanging="357"/>
    </w:pPr>
    <w:rPr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53488"/>
  </w:style>
  <w:style w:type="character" w:customStyle="1" w:styleId="SalutationChar">
    <w:name w:val="Salutation Char"/>
    <w:link w:val="Salutation"/>
    <w:uiPriority w:val="99"/>
    <w:semiHidden/>
    <w:rsid w:val="00453488"/>
    <w:rPr>
      <w:sz w:val="24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5348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53488"/>
    <w:rPr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3488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453488"/>
    <w:pPr>
      <w:spacing w:before="120"/>
    </w:pPr>
    <w:rPr>
      <w:rFonts w:ascii="Cambria" w:hAnsi="Cambria"/>
      <w:b/>
      <w:bCs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48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5348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5348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53488"/>
    <w:pPr>
      <w:spacing w:after="100"/>
      <w:ind w:left="1920"/>
    </w:pPr>
  </w:style>
  <w:style w:type="paragraph" w:customStyle="1" w:styleId="lefthead">
    <w:name w:val="left:head"/>
    <w:next w:val="BodyText"/>
    <w:uiPriority w:val="2"/>
    <w:qFormat/>
    <w:rsid w:val="00453488"/>
    <w:pPr>
      <w:keepNext/>
      <w:spacing w:after="200"/>
      <w:ind w:left="567" w:hanging="567"/>
    </w:pPr>
    <w:rPr>
      <w:rFonts w:ascii="Arial" w:hAnsi="Arial"/>
      <w:b/>
      <w:sz w:val="24"/>
      <w:szCs w:val="24"/>
      <w:lang w:val="en-GB"/>
    </w:rPr>
  </w:style>
  <w:style w:type="paragraph" w:customStyle="1" w:styleId="centhead">
    <w:name w:val="cent:head"/>
    <w:basedOn w:val="lefthead"/>
    <w:next w:val="BodyText"/>
    <w:uiPriority w:val="2"/>
    <w:qFormat/>
    <w:rsid w:val="00453488"/>
    <w:pPr>
      <w:jc w:val="center"/>
    </w:pPr>
  </w:style>
  <w:style w:type="paragraph" w:customStyle="1" w:styleId="righthead">
    <w:name w:val="right:head"/>
    <w:basedOn w:val="centhead"/>
    <w:next w:val="BodyText"/>
    <w:uiPriority w:val="2"/>
    <w:qFormat/>
    <w:rsid w:val="00453488"/>
    <w:pPr>
      <w:jc w:val="right"/>
    </w:pPr>
  </w:style>
  <w:style w:type="character" w:styleId="Strong">
    <w:name w:val="Strong"/>
    <w:uiPriority w:val="22"/>
    <w:rsid w:val="00453488"/>
    <w:rPr>
      <w:b/>
      <w:bCs/>
    </w:rPr>
  </w:style>
  <w:style w:type="character" w:styleId="Emphasis">
    <w:name w:val="Emphasis"/>
    <w:uiPriority w:val="20"/>
    <w:rsid w:val="00453488"/>
    <w:rPr>
      <w:i/>
      <w:iCs/>
    </w:rPr>
  </w:style>
  <w:style w:type="character" w:customStyle="1" w:styleId="Intense">
    <w:name w:val="Intense"/>
    <w:uiPriority w:val="21"/>
    <w:rsid w:val="00453488"/>
    <w:rPr>
      <w:u w:val="single"/>
    </w:rPr>
  </w:style>
  <w:style w:type="paragraph" w:customStyle="1" w:styleId="Endnote">
    <w:name w:val="Endnote"/>
    <w:basedOn w:val="BodyText"/>
    <w:uiPriority w:val="27"/>
    <w:qFormat/>
    <w:rsid w:val="00453488"/>
    <w:rPr>
      <w:sz w:val="18"/>
      <w:lang w:val="en-US"/>
    </w:rPr>
  </w:style>
  <w:style w:type="paragraph" w:customStyle="1" w:styleId="OBSOLETEHiddenPracticalGuidance">
    <w:name w:val="OBSOLETE Hidden Practical Guidance"/>
    <w:basedOn w:val="BodyText"/>
    <w:next w:val="BodyText"/>
    <w:uiPriority w:val="1"/>
    <w:rsid w:val="00453488"/>
    <w:rPr>
      <w:vanish/>
      <w:color w:val="00B050"/>
    </w:rPr>
  </w:style>
  <w:style w:type="paragraph" w:customStyle="1" w:styleId="OBSOLETEHiddenRegulatoryGuidance">
    <w:name w:val="OBSOLETE Hidden Regulatory Guidance"/>
    <w:basedOn w:val="BodyText"/>
    <w:next w:val="BodyText"/>
    <w:uiPriority w:val="1"/>
    <w:rsid w:val="00453488"/>
    <w:rPr>
      <w:vanish/>
      <w:color w:val="C00000"/>
    </w:rPr>
  </w:style>
  <w:style w:type="paragraph" w:customStyle="1" w:styleId="OBSOLETEHiddenText">
    <w:name w:val="OBSOLETE Hidden Text"/>
    <w:basedOn w:val="BodyText"/>
    <w:next w:val="BodyText"/>
    <w:uiPriority w:val="1"/>
    <w:rsid w:val="00453488"/>
    <w:rPr>
      <w:vanish/>
      <w:color w:val="00B0F0"/>
      <w:u w:val="dotted"/>
    </w:rPr>
  </w:style>
  <w:style w:type="character" w:customStyle="1" w:styleId="Unhide">
    <w:name w:val="Unhide"/>
    <w:uiPriority w:val="1"/>
    <w:qFormat/>
    <w:rsid w:val="00453488"/>
    <w:rPr>
      <w:color w:val="auto"/>
    </w:rPr>
  </w:style>
  <w:style w:type="character" w:styleId="CommentReference">
    <w:name w:val="annotation reference"/>
    <w:uiPriority w:val="99"/>
    <w:semiHidden/>
    <w:unhideWhenUsed/>
    <w:rsid w:val="00851598"/>
    <w:rPr>
      <w:sz w:val="16"/>
      <w:szCs w:val="16"/>
    </w:rPr>
  </w:style>
  <w:style w:type="paragraph" w:customStyle="1" w:styleId="BodyText9pts">
    <w:name w:val="Body Text 9pts"/>
    <w:basedOn w:val="BodyText"/>
    <w:qFormat/>
    <w:rsid w:val="00453488"/>
    <w:rPr>
      <w:sz w:val="18"/>
    </w:rPr>
  </w:style>
  <w:style w:type="paragraph" w:customStyle="1" w:styleId="listbull9pts">
    <w:name w:val="list:bull 9 pts"/>
    <w:basedOn w:val="listbull"/>
    <w:uiPriority w:val="3"/>
    <w:qFormat/>
    <w:rsid w:val="00453488"/>
    <w:rPr>
      <w:sz w:val="18"/>
    </w:rPr>
  </w:style>
  <w:style w:type="paragraph" w:customStyle="1" w:styleId="listindentbull9pts">
    <w:name w:val="list:indent bull 9 pts"/>
    <w:basedOn w:val="listindentbull"/>
    <w:uiPriority w:val="4"/>
    <w:qFormat/>
    <w:rsid w:val="00453488"/>
    <w:rPr>
      <w:sz w:val="18"/>
    </w:rPr>
  </w:style>
  <w:style w:type="character" w:customStyle="1" w:styleId="StrongEmphasis">
    <w:name w:val="Strong Emphasis"/>
    <w:uiPriority w:val="16"/>
    <w:rsid w:val="00453488"/>
    <w:rPr>
      <w:b/>
      <w:i/>
    </w:rPr>
  </w:style>
  <w:style w:type="character" w:customStyle="1" w:styleId="StrongIntense">
    <w:name w:val="Strong Intense"/>
    <w:uiPriority w:val="15"/>
    <w:rsid w:val="00453488"/>
    <w:rPr>
      <w:b/>
      <w:u w:val="single"/>
    </w:rPr>
  </w:style>
  <w:style w:type="character" w:customStyle="1" w:styleId="EmphasisIntense">
    <w:name w:val="Emphasis Intense"/>
    <w:uiPriority w:val="14"/>
    <w:rsid w:val="00453488"/>
    <w:rPr>
      <w:i/>
      <w:u w:val="single"/>
    </w:rPr>
  </w:style>
  <w:style w:type="paragraph" w:customStyle="1" w:styleId="Table9pts">
    <w:name w:val="Table 9pts"/>
    <w:basedOn w:val="Table"/>
    <w:qFormat/>
    <w:rsid w:val="00453488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296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36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054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7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666666"/>
                            <w:right w:val="none" w:sz="0" w:space="0" w:color="auto"/>
                          </w:divBdr>
                          <w:divsChild>
                            <w:div w:id="175377404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22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Office%20Templates\CTD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739D0EB67E4AD3AC371801ED005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275C3-FFC0-41B1-A19A-92EC9D5DFD69}"/>
      </w:docPartPr>
      <w:docPartBody>
        <w:p w:rsidR="00000000" w:rsidRDefault="00FA029D">
          <w:r w:rsidRPr="002A07EC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6A8A184A73F463B9795DB967575B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BA3A8-68BB-4744-AC4C-FC9796F73DD3}"/>
      </w:docPartPr>
      <w:docPartBody>
        <w:p w:rsidR="00000000" w:rsidRDefault="00FA029D">
          <w:r w:rsidRPr="002A07EC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C192C72C578490E93D35937CE3E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68350-1E61-42F7-A47D-3CDF6A95043B}"/>
      </w:docPartPr>
      <w:docPartBody>
        <w:p w:rsidR="00000000" w:rsidRDefault="00FA029D">
          <w:r w:rsidRPr="002A07EC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94AFB3229804414ACA53B2CA1793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D8658-83C5-4035-A1BB-32EC97BF8551}"/>
      </w:docPartPr>
      <w:docPartBody>
        <w:p w:rsidR="00000000" w:rsidRDefault="00FA029D">
          <w:r w:rsidRPr="002A07EC">
            <w:rPr>
              <w:rStyle w:val="PlaceholderText"/>
            </w:rPr>
            <w:t>Tagger: 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9D"/>
    <w:rsid w:val="00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2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xTags xmlns="http://www.dita-exchange.com/dxtagger">
  <DXTag ID="576250433" TermID="SchemaBasedTag-IrissDocxPoc" FullPath="(Schema Based Tags)|IrissDocxPoc" Desc="IrissDocxPoc"/>
  <DXTag ID="3191019233" TermID="SchemaBasedTag-CCI" FullPath="(Schema Based Tags)|IrissDocxPoc|CCI" Desc="CCI"/>
  <DXTag ID="1018346550" TermID="SchemaBasedTag-CCI" FullPath="(Schema Based Tags)|IrissDocxPoc|CCI" Desc="CCI"/>
  <DXTag ID="3218618743" TermID="SchemaBasedTag-CCI" FullPath="(Schema Based Tags)|IrissDocxPoc|CCI" Desc="CCI"/>
</DxTags>
</file>

<file path=customXml/item2.xml><?xml version="1.0" encoding="utf-8"?>
<val xmlns="http://www.dita-exchange.com/DITAVAL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14CC0-C8AB-48F3-80D6-1243B8DE1216}">
  <ds:schemaRefs/>
</ds:datastoreItem>
</file>

<file path=customXml/itemProps2.xml><?xml version="1.0" encoding="utf-8"?>
<ds:datastoreItem xmlns:ds="http://schemas.openxmlformats.org/officeDocument/2006/customXml" ds:itemID="{36A3C6B8-C832-439F-9C36-1F800624D734}">
  <ds:schemaRefs/>
</ds:datastoreItem>
</file>

<file path=customXml/itemProps3.xml><?xml version="1.0" encoding="utf-8"?>
<ds:datastoreItem xmlns:ds="http://schemas.openxmlformats.org/officeDocument/2006/customXml" ds:itemID="{8E53891A-C05A-48AC-BAD8-64139395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CTD Template.dotm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&lt;dosage form&gt; &lt;drug product&gt;</vt:lpstr>
    </vt:vector>
  </TitlesOfParts>
  <Company>eCTD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&lt;dosage form&gt; &lt;drug product&gt;</dc:title>
  <dc:subject>manufacturers- &lt;dosage form code&gt; &lt;drug product code&gt;</dc:subject>
  <dc:creator>Sander Kok</dc:creator>
  <cp:keywords/>
  <dc:description>This document is based on template 4288DACC-EAF1-42BF-9A1C-8A6C675A93FB</dc:description>
  <cp:lastModifiedBy>Steffen Frederiksen</cp:lastModifiedBy>
  <cp:revision>3</cp:revision>
  <cp:lastPrinted>2013-03-11T12:07:00Z</cp:lastPrinted>
  <dcterms:created xsi:type="dcterms:W3CDTF">2016-10-07T13:08:00Z</dcterms:created>
  <dcterms:modified xsi:type="dcterms:W3CDTF">2016-10-07T13:08:00Z</dcterms:modified>
  <cp:category>8D51AF2A-A884-4783-B3AB-4585C7D872DB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Header">
    <vt:lpwstr>&lt;drug product&gt;</vt:lpwstr>
  </property>
  <property fmtid="{D5CDD505-2E9C-101B-9397-08002B2CF9AE}" pid="3" name="TitleHeader">
    <vt:lpwstr>Manufacturer(s)</vt:lpwstr>
  </property>
  <property fmtid="{D5CDD505-2E9C-101B-9397-08002B2CF9AE}" pid="4" name="SubtitleHeader">
    <vt:lpwstr>&lt;dosage form&gt;</vt:lpwstr>
  </property>
  <property fmtid="{D5CDD505-2E9C-101B-9397-08002B2CF9AE}" pid="5" name="CTDnrHeader">
    <vt:lpwstr>P.3.1 </vt:lpwstr>
  </property>
</Properties>
</file>